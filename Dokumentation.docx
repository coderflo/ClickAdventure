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2287971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0912A2" w:rsidRDefault="008078A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6A29E39D" wp14:editId="640DE54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575945</wp:posOffset>
                    </wp:positionV>
                    <wp:extent cx="4429125" cy="1404620"/>
                    <wp:effectExtent l="0" t="0" r="0" b="0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291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78AF" w:rsidRPr="008078AF" w:rsidRDefault="008078AF">
                                <w:pPr>
                                  <w:rPr>
                                    <w:rFonts w:ascii="Radical Beat" w:hAnsi="Radical Beat"/>
                                    <w:sz w:val="760"/>
                                  </w:rPr>
                                </w:pPr>
                                <w:r>
                                  <w:rPr>
                                    <w:rFonts w:ascii="Radical Beat" w:hAnsi="Radical Beat"/>
                                    <w:sz w:val="760"/>
                                  </w:rPr>
                                  <w:t xml:space="preserve"> </w:t>
                                </w:r>
                                <w:r w:rsidRPr="008078AF">
                                  <w:rPr>
                                    <w:rFonts w:ascii="Radical Beat" w:hAnsi="Radical Beat"/>
                                    <w:sz w:val="760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A29E3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0;margin-top:45.35pt;width:348.75pt;height:110.6pt;z-index:-2516520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" filled="f" stroked="f">
                    <v:textbox style="mso-fit-shape-to-text:t">
                      <w:txbxContent>
                        <w:p w:rsidR="008078AF" w:rsidRPr="008078AF" w:rsidRDefault="008078AF">
                          <w:pPr>
                            <w:rPr>
                              <w:rFonts w:ascii="Radical Beat" w:hAnsi="Radical Beat"/>
                              <w:sz w:val="760"/>
                            </w:rPr>
                          </w:pPr>
                          <w:r>
                            <w:rPr>
                              <w:rFonts w:ascii="Radical Beat" w:hAnsi="Radical Beat"/>
                              <w:sz w:val="760"/>
                            </w:rPr>
                            <w:t xml:space="preserve"> </w:t>
                          </w:r>
                          <w:r w:rsidRPr="008078AF">
                            <w:rPr>
                              <w:rFonts w:ascii="Radical Beat" w:hAnsi="Radical Beat"/>
                              <w:sz w:val="760"/>
                            </w:rPr>
                            <w:t>P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sdt>
            <w:sdtPr>
              <w:id w:val="-1724750495"/>
              <w15:appearance w15:val="hidden"/>
            </w:sdtPr>
            <w:sdtEndPr/>
            <w:sdtContent>
              <w:r w:rsidR="00A3703E"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  <w:lang w:eastAsia="de-DE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0" wp14:anchorId="042206E7" wp14:editId="286F762E">
                        <wp:simplePos x="0" y="0"/>
                        <wp:positionH relativeFrom="page">
                          <wp:posOffset>704850</wp:posOffset>
                        </wp:positionH>
                        <wp:positionV relativeFrom="page">
                          <wp:posOffset>590550</wp:posOffset>
                        </wp:positionV>
                        <wp:extent cx="6248400" cy="1285875"/>
                        <wp:effectExtent l="0" t="0" r="0" b="5715"/>
                        <wp:wrapTopAndBottom/>
                        <wp:docPr id="2" name="Textfeld 2" descr="Kontaktinformationen des Unternehmens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703E" w:rsidRPr="00A3703E" w:rsidRDefault="00A3703E" w:rsidP="00A3703E">
                                    <w:pPr>
                                      <w:spacing w:line="240" w:lineRule="auto"/>
                                      <w:rPr>
                                        <w:rFonts w:asciiTheme="majorHAnsi" w:hAnsiTheme="majorHAnsi"/>
                                        <w:b/>
                                        <w:sz w:val="24"/>
                                      </w:rPr>
                                    </w:pPr>
                                    <w:r w:rsidRPr="00A3703E">
                                      <w:rPr>
                                        <w:rFonts w:asciiTheme="majorHAnsi" w:hAnsiTheme="majorHAnsi"/>
                                        <w:b/>
                                        <w:sz w:val="24"/>
                                      </w:rPr>
                                      <w:t>Humboldtschule-Gymnasium</w:t>
                                    </w:r>
                                  </w:p>
                                  <w:p w:rsidR="00A3703E" w:rsidRPr="004E3972" w:rsidRDefault="00A3703E" w:rsidP="00A3703E">
                                    <w:pPr>
                                      <w:spacing w:line="240" w:lineRule="auto"/>
                                      <w:rPr>
                                        <w:rFonts w:asciiTheme="majorHAnsi" w:hAnsiTheme="majorHAnsi"/>
                                        <w:sz w:val="24"/>
                                      </w:rPr>
                                    </w:pPr>
                                    <w:r w:rsidRPr="004E3972">
                                      <w:rPr>
                                        <w:rFonts w:asciiTheme="majorHAnsi" w:hAnsiTheme="majorHAnsi"/>
                                        <w:sz w:val="24"/>
                                      </w:rPr>
                                      <w:t>Bad Homburg</w:t>
                                    </w:r>
                                  </w:p>
                                  <w:p w:rsidR="00A3703E" w:rsidRDefault="00A3703E" w:rsidP="00A3703E">
                                    <w:pPr>
                                      <w:spacing w:line="240" w:lineRule="auto"/>
                                      <w:rPr>
                                        <w:rFonts w:asciiTheme="majorHAnsi" w:hAnsiTheme="majorHAnsi"/>
                                        <w:sz w:val="24"/>
                                      </w:rPr>
                                    </w:pPr>
                                    <w:r w:rsidRPr="004E3972">
                                      <w:rPr>
                                        <w:rFonts w:asciiTheme="majorHAnsi" w:hAnsiTheme="majorHAnsi"/>
                                        <w:sz w:val="24"/>
                                      </w:rPr>
                                      <w:t>Informatik Inf11 GK Leboterf</w:t>
                                    </w:r>
                                  </w:p>
                                  <w:p w:rsidR="00A3703E" w:rsidRDefault="00A3703E" w:rsidP="00A3703E">
                                    <w:pPr>
                                      <w:spacing w:line="240" w:lineRule="auto"/>
                                      <w:rPr>
                                        <w:rFonts w:asciiTheme="majorHAnsi" w:hAnsiTheme="majorHAnsi"/>
                                        <w:sz w:val="24"/>
                                      </w:rPr>
                                    </w:pPr>
                                    <w:r w:rsidRPr="00F266E7">
                                      <w:rPr>
                                        <w:rFonts w:asciiTheme="majorHAnsi" w:hAnsiTheme="majorHAnsi"/>
                                        <w:b/>
                                        <w:sz w:val="24"/>
                                      </w:rPr>
                                      <w:t>Angefertigt von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sz w:val="24"/>
                                      </w:rPr>
                                      <w:t>: Marius Funke, Florian Marwitz</w:t>
                                    </w:r>
                                  </w:p>
                                  <w:p w:rsidR="00951DB3" w:rsidRDefault="00951DB3" w:rsidP="00A3703E">
                                    <w:pPr>
                                      <w:spacing w:line="240" w:lineRule="auto"/>
                                      <w:rPr>
                                        <w:rFonts w:asciiTheme="majorHAnsi" w:hAnsiTheme="majorHAnsi"/>
                                        <w:sz w:val="24"/>
                                      </w:rPr>
                                    </w:pPr>
                                    <w:r w:rsidRPr="00F266E7">
                                      <w:rPr>
                                        <w:rFonts w:asciiTheme="majorHAnsi" w:hAnsiTheme="majorHAnsi"/>
                                        <w:b/>
                                        <w:sz w:val="24"/>
                                      </w:rPr>
                                      <w:t>Datum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sz w:val="24"/>
                                      </w:rPr>
                                      <w:t>: 19.02.2016</w:t>
                                    </w:r>
                                  </w:p>
                                  <w:p w:rsidR="00A3703E" w:rsidRPr="004E3972" w:rsidRDefault="00A3703E" w:rsidP="00A3703E">
                                    <w:pPr>
                                      <w:spacing w:line="240" w:lineRule="auto"/>
                                      <w:rPr>
                                        <w:rFonts w:asciiTheme="majorHAnsi" w:hAnsiTheme="majorHAnsi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15000</wp14:pctHeight>
                        </wp14:sizeRelV>
                      </wp:anchor>
                    </w:drawing>
                  </mc:Choice>
                  <mc:Fallback>
                    <w:pict>
                      <v:shape w14:anchorId="042206E7" id="_x0000_s1027" type="#_x0000_t202" alt="Kontaktinformationen des Unternehmens" style="position:absolute;margin-left:55.5pt;margin-top:46.5pt;width:492pt;height:101.25pt;z-index:251662336;visibility:visible;mso-wrap-style:square;mso-width-percent:804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804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" o:allowincell="f" o:allowoverlap="f" filled="f" stroked="f" strokeweight=".5pt">
                        <v:textbox style="mso-fit-shape-to-text:t" inset="0,0,0,0">
                          <w:txbxContent>
                            <w:p w:rsidR="00A3703E" w:rsidRPr="00A3703E" w:rsidRDefault="00A3703E" w:rsidP="00A3703E">
                              <w:pPr>
                                <w:spacing w:line="240" w:lineRule="auto"/>
                                <w:rPr>
                                  <w:rFonts w:asciiTheme="majorHAnsi" w:hAnsiTheme="majorHAnsi"/>
                                  <w:b/>
                                  <w:sz w:val="24"/>
                                </w:rPr>
                              </w:pPr>
                              <w:r w:rsidRPr="00A3703E">
                                <w:rPr>
                                  <w:rFonts w:asciiTheme="majorHAnsi" w:hAnsiTheme="majorHAnsi"/>
                                  <w:b/>
                                  <w:sz w:val="24"/>
                                </w:rPr>
                                <w:t>Humboldtschule-Gymnasium</w:t>
                              </w:r>
                            </w:p>
                            <w:p w:rsidR="00A3703E" w:rsidRPr="004E3972" w:rsidRDefault="00A3703E" w:rsidP="00A3703E">
                              <w:pPr>
                                <w:spacing w:line="240" w:lineRule="auto"/>
                                <w:rPr>
                                  <w:rFonts w:asciiTheme="majorHAnsi" w:hAnsiTheme="majorHAnsi"/>
                                  <w:sz w:val="24"/>
                                </w:rPr>
                              </w:pPr>
                              <w:r w:rsidRPr="004E3972">
                                <w:rPr>
                                  <w:rFonts w:asciiTheme="majorHAnsi" w:hAnsiTheme="majorHAnsi"/>
                                  <w:sz w:val="24"/>
                                </w:rPr>
                                <w:t>Bad Homburg</w:t>
                              </w:r>
                            </w:p>
                            <w:p w:rsidR="00A3703E" w:rsidRDefault="00A3703E" w:rsidP="00A3703E">
                              <w:pPr>
                                <w:spacing w:line="240" w:lineRule="auto"/>
                                <w:rPr>
                                  <w:rFonts w:asciiTheme="majorHAnsi" w:hAnsiTheme="majorHAnsi"/>
                                  <w:sz w:val="24"/>
                                </w:rPr>
                              </w:pPr>
                              <w:r w:rsidRPr="004E3972">
                                <w:rPr>
                                  <w:rFonts w:asciiTheme="majorHAnsi" w:hAnsiTheme="majorHAnsi"/>
                                  <w:sz w:val="24"/>
                                </w:rPr>
                                <w:t>Informatik Inf11 GK Leboterf</w:t>
                              </w:r>
                            </w:p>
                            <w:p w:rsidR="00A3703E" w:rsidRDefault="00A3703E" w:rsidP="00A3703E">
                              <w:pPr>
                                <w:spacing w:line="240" w:lineRule="auto"/>
                                <w:rPr>
                                  <w:rFonts w:asciiTheme="majorHAnsi" w:hAnsiTheme="majorHAnsi"/>
                                  <w:sz w:val="24"/>
                                </w:rPr>
                              </w:pPr>
                              <w:r w:rsidRPr="00F266E7">
                                <w:rPr>
                                  <w:rFonts w:asciiTheme="majorHAnsi" w:hAnsiTheme="majorHAnsi"/>
                                  <w:b/>
                                  <w:sz w:val="24"/>
                                </w:rPr>
                                <w:t>Angefertigt von</w:t>
                              </w:r>
                              <w:r>
                                <w:rPr>
                                  <w:rFonts w:asciiTheme="majorHAnsi" w:hAnsiTheme="majorHAnsi"/>
                                  <w:sz w:val="24"/>
                                </w:rPr>
                                <w:t>: Marius Funke, Florian Marwitz</w:t>
                              </w:r>
                            </w:p>
                            <w:p w:rsidR="00951DB3" w:rsidRDefault="00951DB3" w:rsidP="00A3703E">
                              <w:pPr>
                                <w:spacing w:line="240" w:lineRule="auto"/>
                                <w:rPr>
                                  <w:rFonts w:asciiTheme="majorHAnsi" w:hAnsiTheme="majorHAnsi"/>
                                  <w:sz w:val="24"/>
                                </w:rPr>
                              </w:pPr>
                              <w:r w:rsidRPr="00F266E7">
                                <w:rPr>
                                  <w:rFonts w:asciiTheme="majorHAnsi" w:hAnsiTheme="majorHAnsi"/>
                                  <w:b/>
                                  <w:sz w:val="24"/>
                                </w:rPr>
                                <w:t>Datum</w:t>
                              </w:r>
                              <w:r>
                                <w:rPr>
                                  <w:rFonts w:asciiTheme="majorHAnsi" w:hAnsiTheme="majorHAnsi"/>
                                  <w:sz w:val="24"/>
                                </w:rPr>
                                <w:t>: 19.02.2016</w:t>
                              </w:r>
                            </w:p>
                            <w:p w:rsidR="00A3703E" w:rsidRPr="004E3972" w:rsidRDefault="00A3703E" w:rsidP="00A3703E">
                              <w:pPr>
                                <w:spacing w:line="240" w:lineRule="auto"/>
                                <w:rPr>
                                  <w:rFonts w:asciiTheme="majorHAnsi" w:hAnsiTheme="majorHAnsi"/>
                                  <w:sz w:val="24"/>
                                </w:rPr>
                              </w:pPr>
                            </w:p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sdtContent>
          </w:sdt>
        </w:p>
        <w:p w:rsidR="00F70F8F" w:rsidRDefault="00F70F8F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7158745" wp14:editId="6FF3439F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057900" cy="6210300"/>
                    <wp:effectExtent l="0" t="0" r="0" b="11430"/>
                    <wp:wrapTopAndBottom/>
                    <wp:docPr id="6" name="Textfeld 6" descr="Titel, Untertitel und Expose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70F8F" w:rsidRPr="00030D59" w:rsidRDefault="00E55EB6">
                                <w:pPr>
                                  <w:pStyle w:val="Titel1"/>
                                  <w:rPr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sz w:val="96"/>
                                    </w:rPr>
                                    <w:alias w:val="Titel"/>
                                    <w:tag w:val=""/>
                                    <w:id w:val="-9016729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0D59" w:rsidRPr="00030D59">
                                      <w:rPr>
                                        <w:sz w:val="96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p w:rsidR="00F70F8F" w:rsidRPr="00030D59" w:rsidRDefault="00030D59">
                                <w:pPr>
                                  <w:pStyle w:val="Untertitel1"/>
                                  <w:rPr>
                                    <w:sz w:val="44"/>
                                  </w:rPr>
                                </w:pPr>
                                <w:r w:rsidRPr="00030D59">
                                  <w:rPr>
                                    <w:sz w:val="44"/>
                                  </w:rPr>
                                  <w:t>TEXTADVENTURE – PRÜFUNG DER ERHABENEN</w:t>
                                </w:r>
                                <w:r w:rsidR="00F70F8F" w:rsidRPr="00030D59">
                                  <w:rPr>
                                    <w:sz w:val="4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sz w:val="44"/>
                                    </w:rPr>
                                    <w:alias w:val="Datum"/>
                                    <w:id w:val="-1318341850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Pr="00030D59">
                                      <w:rPr>
                                        <w:sz w:val="4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70F8F" w:rsidRDefault="00C1024B">
                                <w:pPr>
                                  <w:pStyle w:val="Exposee"/>
                                </w:pPr>
                                <w:r w:rsidRPr="0061221F">
                                  <w:rPr>
                                    <w:rFonts w:asciiTheme="majorHAnsi" w:hAnsiTheme="majorHAnsi"/>
                                    <w:b/>
                                  </w:rPr>
                                  <w:t>INHALT:</w:t>
                                </w:r>
                                <w:r w:rsidR="0061221F">
                                  <w:t xml:space="preserve"> </w:t>
                                </w:r>
                                <w:r w:rsidR="0061221F" w:rsidRPr="0061221F">
                                  <w:rPr>
                                    <w:sz w:val="24"/>
                                  </w:rPr>
                                  <w:t xml:space="preserve">Gameplay &amp; </w:t>
                                </w:r>
                                <w:r w:rsidR="001B3552">
                                  <w:rPr>
                                    <w:sz w:val="24"/>
                                  </w:rPr>
                                  <w:t>Story, Spielkarte</w:t>
                                </w:r>
                                <w:r w:rsidR="0061221F" w:rsidRPr="0061221F">
                                  <w:rPr>
                                    <w:sz w:val="24"/>
                                  </w:rPr>
                                  <w:t>, Programmierung</w:t>
                                </w:r>
                                <w:r w:rsidR="0051623E">
                                  <w:rPr>
                                    <w:sz w:val="24"/>
                                  </w:rPr>
                                  <w:t xml:space="preserve"> &amp; Diagramme</w:t>
                                </w:r>
                                <w:r w:rsidR="0061221F" w:rsidRPr="0061221F">
                                  <w:rPr>
                                    <w:sz w:val="24"/>
                                  </w:rPr>
                                  <w:t>, Screenshots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 w14:anchorId="57158745" id="Textfeld 6" o:spid="_x0000_s1028" type="#_x0000_t202" alt="Titel, Untertitel und Exposee" style="position:absolute;margin-left:425.8pt;margin-top:0;width:477pt;height:489pt;z-index:251656192;visibility:visible;mso-wrap-style:square;mso-width-percent:0;mso-height-percent:85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" filled="f" stroked="f" strokeweight=".5pt">
                    <v:textbox inset="0,0,0,0">
                      <w:txbxContent>
                        <w:p w:rsidR="00F70F8F" w:rsidRPr="00030D59" w:rsidRDefault="00E55EB6">
                          <w:pPr>
                            <w:pStyle w:val="Titel1"/>
                            <w:rPr>
                              <w:sz w:val="96"/>
                            </w:rPr>
                          </w:pPr>
                          <w:sdt>
                            <w:sdtPr>
                              <w:rPr>
                                <w:sz w:val="96"/>
                              </w:rPr>
                              <w:alias w:val="Titel"/>
                              <w:tag w:val=""/>
                              <w:id w:val="-9016729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30D59" w:rsidRPr="00030D59">
                                <w:rPr>
                                  <w:sz w:val="96"/>
                                </w:rPr>
                                <w:t>DOKUMENTATION</w:t>
                              </w:r>
                            </w:sdtContent>
                          </w:sdt>
                        </w:p>
                        <w:p w:rsidR="00F70F8F" w:rsidRPr="00030D59" w:rsidRDefault="00030D59">
                          <w:pPr>
                            <w:pStyle w:val="Untertitel1"/>
                            <w:rPr>
                              <w:sz w:val="44"/>
                            </w:rPr>
                          </w:pPr>
                          <w:r w:rsidRPr="00030D59">
                            <w:rPr>
                              <w:sz w:val="44"/>
                            </w:rPr>
                            <w:t>TEXTADVENTURE – PRÜFUNG DER ERHABENEN</w:t>
                          </w:r>
                          <w:r w:rsidR="00F70F8F" w:rsidRPr="00030D59">
                            <w:rPr>
                              <w:sz w:val="4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sz w:val="44"/>
                              </w:rPr>
                              <w:alias w:val="Datum"/>
                              <w:id w:val="-131834185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Pr="00030D59">
                                <w:rPr>
                                  <w:sz w:val="4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70F8F" w:rsidRDefault="00C1024B">
                          <w:pPr>
                            <w:pStyle w:val="Exposee"/>
                          </w:pPr>
                          <w:r w:rsidRPr="0061221F">
                            <w:rPr>
                              <w:rFonts w:asciiTheme="majorHAnsi" w:hAnsiTheme="majorHAnsi"/>
                              <w:b/>
                            </w:rPr>
                            <w:t>INHALT:</w:t>
                          </w:r>
                          <w:r w:rsidR="0061221F">
                            <w:t xml:space="preserve"> </w:t>
                          </w:r>
                          <w:r w:rsidR="0061221F" w:rsidRPr="0061221F">
                            <w:rPr>
                              <w:sz w:val="24"/>
                            </w:rPr>
                            <w:t xml:space="preserve">Gameplay &amp; </w:t>
                          </w:r>
                          <w:r w:rsidR="001B3552">
                            <w:rPr>
                              <w:sz w:val="24"/>
                            </w:rPr>
                            <w:t>Story, Spielkarte</w:t>
                          </w:r>
                          <w:r w:rsidR="0061221F" w:rsidRPr="0061221F">
                            <w:rPr>
                              <w:sz w:val="24"/>
                            </w:rPr>
                            <w:t>, Programmierung</w:t>
                          </w:r>
                          <w:r w:rsidR="0051623E">
                            <w:rPr>
                              <w:sz w:val="24"/>
                            </w:rPr>
                            <w:t xml:space="preserve"> &amp; Diagramme</w:t>
                          </w:r>
                          <w:r w:rsidR="0061221F" w:rsidRPr="0061221F">
                            <w:rPr>
                              <w:sz w:val="24"/>
                            </w:rPr>
                            <w:t>, Screenshots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</w:sdtContent>
    </w:sdt>
    <w:sdt>
      <w:sdtPr>
        <w:id w:val="-1250341450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color w:val="595959" w:themeColor="text1" w:themeTint="A6"/>
          <w:kern w:val="20"/>
          <w:sz w:val="20"/>
          <w:szCs w:val="20"/>
        </w:rPr>
      </w:sdtEndPr>
      <w:sdtContent>
        <w:p w:rsidR="00683091" w:rsidRDefault="00683091">
          <w:pPr>
            <w:pStyle w:val="Inhaltsverzeichnisberschrift"/>
            <w:rPr>
              <w:sz w:val="36"/>
            </w:rPr>
          </w:pPr>
          <w:r w:rsidRPr="00683091">
            <w:rPr>
              <w:sz w:val="36"/>
            </w:rPr>
            <w:t>INHALT</w:t>
          </w:r>
        </w:p>
        <w:p w:rsidR="00280B9F" w:rsidRPr="00280B9F" w:rsidRDefault="00280B9F" w:rsidP="00280B9F"/>
        <w:p w:rsidR="00683091" w:rsidRPr="00FF13D3" w:rsidRDefault="00683091">
          <w:pPr>
            <w:pStyle w:val="Verzeichnis1"/>
            <w:rPr>
              <w:sz w:val="22"/>
            </w:rPr>
          </w:pPr>
          <w:r w:rsidRPr="00FF13D3">
            <w:rPr>
              <w:b/>
              <w:bCs/>
              <w:sz w:val="24"/>
            </w:rPr>
            <w:t>Gameplay &amp; Story</w:t>
          </w:r>
          <w:r w:rsidRPr="00FF13D3">
            <w:ptab w:relativeTo="margin" w:alignment="right" w:leader="dot"/>
          </w:r>
          <w:r w:rsidRPr="00FF13D3">
            <w:rPr>
              <w:b/>
              <w:bCs/>
              <w:sz w:val="22"/>
            </w:rPr>
            <w:t>1</w:t>
          </w:r>
        </w:p>
        <w:p w:rsidR="00683091" w:rsidRDefault="00B8375F" w:rsidP="00C91114">
          <w:pPr>
            <w:pStyle w:val="Verzeichnis2"/>
            <w:ind w:left="216"/>
          </w:pPr>
          <w:r w:rsidRPr="00437966">
            <w:rPr>
              <w:sz w:val="22"/>
            </w:rPr>
            <w:t>Spielsituation</w:t>
          </w:r>
          <w:r w:rsidR="00683091">
            <w:ptab w:relativeTo="margin" w:alignment="right" w:leader="dot"/>
          </w:r>
          <w:r w:rsidR="00683091">
            <w:t>2</w:t>
          </w:r>
        </w:p>
        <w:p w:rsidR="00CD7136" w:rsidRDefault="00CD7136" w:rsidP="00CD7136">
          <w:pPr>
            <w:pStyle w:val="Verzeichnis2"/>
            <w:ind w:left="216"/>
          </w:pPr>
          <w:r w:rsidRPr="00437966">
            <w:rPr>
              <w:sz w:val="22"/>
            </w:rPr>
            <w:t>Spielsituation</w:t>
          </w:r>
          <w:r>
            <w:ptab w:relativeTo="margin" w:alignment="right" w:leader="dot"/>
          </w:r>
          <w:r w:rsidR="005D57E1">
            <w:t>3</w:t>
          </w:r>
        </w:p>
        <w:p w:rsidR="00683091" w:rsidRDefault="00FF13D3">
          <w:pPr>
            <w:pStyle w:val="Verzeichnis1"/>
          </w:pPr>
          <w:r w:rsidRPr="00FF13D3">
            <w:rPr>
              <w:b/>
              <w:bCs/>
              <w:sz w:val="24"/>
            </w:rPr>
            <w:t>Spielkarte</w:t>
          </w:r>
          <w:r w:rsidR="00683091">
            <w:ptab w:relativeTo="margin" w:alignment="right" w:leader="dot"/>
          </w:r>
          <w:r w:rsidR="005D57E1">
            <w:rPr>
              <w:b/>
              <w:bCs/>
              <w:sz w:val="22"/>
            </w:rPr>
            <w:t>4</w:t>
          </w:r>
        </w:p>
        <w:p w:rsidR="00EB1D2B" w:rsidRDefault="00B91C69" w:rsidP="00EB1D2B">
          <w:pPr>
            <w:pStyle w:val="Verzeichnis2"/>
            <w:ind w:left="216"/>
          </w:pPr>
          <w:r w:rsidRPr="00B91C69">
            <w:rPr>
              <w:sz w:val="22"/>
            </w:rPr>
            <w:t>Übersicht über die Räume</w:t>
          </w:r>
          <w:r w:rsidR="00683091">
            <w:ptab w:relativeTo="margin" w:alignment="right" w:leader="dot"/>
          </w:r>
          <w:r w:rsidR="005D57E1">
            <w:t>5</w:t>
          </w:r>
        </w:p>
        <w:p w:rsidR="00EB1D2B" w:rsidRPr="00EB1D2B" w:rsidRDefault="00EB1D2B" w:rsidP="00EB1D2B">
          <w:pPr>
            <w:pStyle w:val="Verzeichnis2"/>
            <w:ind w:left="216"/>
          </w:pPr>
          <w:r>
            <w:rPr>
              <w:sz w:val="22"/>
            </w:rPr>
            <w:t>Erläuterung des Raumplans</w:t>
          </w:r>
          <w:r>
            <w:ptab w:relativeTo="margin" w:alignment="right" w:leader="dot"/>
          </w:r>
          <w:r w:rsidR="005D57E1">
            <w:t>6</w:t>
          </w:r>
        </w:p>
        <w:p w:rsidR="00B35415" w:rsidRDefault="00F04058" w:rsidP="00B35415">
          <w:pPr>
            <w:pStyle w:val="Verzeichnis1"/>
            <w:rPr>
              <w:b/>
              <w:bCs/>
              <w:sz w:val="22"/>
            </w:rPr>
          </w:pPr>
          <w:r>
            <w:rPr>
              <w:b/>
              <w:bCs/>
              <w:sz w:val="24"/>
            </w:rPr>
            <w:t>Programmierung</w:t>
          </w:r>
          <w:r w:rsidR="00BB0DD3">
            <w:rPr>
              <w:b/>
              <w:bCs/>
              <w:sz w:val="24"/>
            </w:rPr>
            <w:t xml:space="preserve"> &amp; Diagramme</w:t>
          </w:r>
          <w:r w:rsidR="00B35415" w:rsidRPr="00FF13D3">
            <w:ptab w:relativeTo="margin" w:alignment="right" w:leader="dot"/>
          </w:r>
          <w:r w:rsidR="005D57E1">
            <w:rPr>
              <w:b/>
              <w:bCs/>
              <w:sz w:val="22"/>
            </w:rPr>
            <w:t>7</w:t>
          </w:r>
        </w:p>
        <w:p w:rsidR="00184682" w:rsidRDefault="00184682" w:rsidP="00184682">
          <w:pPr>
            <w:pStyle w:val="Verzeichnis2"/>
            <w:ind w:left="216"/>
          </w:pPr>
          <w:r>
            <w:rPr>
              <w:sz w:val="22"/>
            </w:rPr>
            <w:t>Klassendiagramm</w:t>
          </w:r>
          <w:r>
            <w:ptab w:relativeTo="margin" w:alignment="right" w:leader="dot"/>
          </w:r>
          <w:r w:rsidR="005D57E1">
            <w:t>8</w:t>
          </w:r>
        </w:p>
        <w:p w:rsidR="00184682" w:rsidRPr="00184682" w:rsidRDefault="00184682" w:rsidP="00D71DB5">
          <w:pPr>
            <w:pStyle w:val="Verzeichnis2"/>
            <w:ind w:left="216"/>
          </w:pPr>
          <w:r>
            <w:rPr>
              <w:sz w:val="22"/>
            </w:rPr>
            <w:t>Programmiertechnische Elemente</w:t>
          </w:r>
          <w:r>
            <w:ptab w:relativeTo="margin" w:alignment="right" w:leader="dot"/>
          </w:r>
          <w:r w:rsidR="005D57E1">
            <w:t>9</w:t>
          </w:r>
        </w:p>
        <w:p w:rsidR="00B35415" w:rsidRDefault="00F04058" w:rsidP="00B35415">
          <w:pPr>
            <w:pStyle w:val="Verzeichnis1"/>
            <w:rPr>
              <w:b/>
              <w:bCs/>
              <w:sz w:val="22"/>
            </w:rPr>
          </w:pPr>
          <w:r>
            <w:rPr>
              <w:b/>
              <w:bCs/>
              <w:sz w:val="24"/>
            </w:rPr>
            <w:t>Screenshots</w:t>
          </w:r>
          <w:r w:rsidR="00B35415" w:rsidRPr="00FF13D3">
            <w:ptab w:relativeTo="margin" w:alignment="right" w:leader="dot"/>
          </w:r>
          <w:r w:rsidR="005D57E1">
            <w:rPr>
              <w:b/>
              <w:bCs/>
              <w:sz w:val="22"/>
            </w:rPr>
            <w:t>10</w:t>
          </w:r>
        </w:p>
        <w:p w:rsidR="00D71DB5" w:rsidRDefault="00D71DB5" w:rsidP="00D71DB5">
          <w:pPr>
            <w:pStyle w:val="Verzeichnis2"/>
            <w:ind w:left="216"/>
          </w:pPr>
          <w:r>
            <w:rPr>
              <w:sz w:val="22"/>
            </w:rPr>
            <w:t>Dynam</w:t>
          </w:r>
          <w:r w:rsidR="007528BA">
            <w:rPr>
              <w:sz w:val="22"/>
            </w:rPr>
            <w:t>ischer Spielablauf</w:t>
          </w:r>
          <w:r>
            <w:ptab w:relativeTo="margin" w:alignment="right" w:leader="dot"/>
          </w:r>
          <w:r w:rsidR="005D57E1">
            <w:t>11</w:t>
          </w:r>
        </w:p>
        <w:p w:rsidR="007528BA" w:rsidRDefault="007528BA" w:rsidP="007528BA">
          <w:pPr>
            <w:pStyle w:val="Verzeichnis2"/>
            <w:ind w:left="216"/>
          </w:pPr>
          <w:r>
            <w:rPr>
              <w:sz w:val="22"/>
            </w:rPr>
            <w:t>Art-Design</w:t>
          </w:r>
          <w:r>
            <w:ptab w:relativeTo="margin" w:alignment="right" w:leader="dot"/>
          </w:r>
          <w:r w:rsidR="005D57E1">
            <w:t>12</w:t>
          </w:r>
        </w:p>
        <w:p w:rsidR="00B35415" w:rsidRPr="00B35415" w:rsidRDefault="007528BA" w:rsidP="005D57E1">
          <w:pPr>
            <w:pStyle w:val="Verzeichnis2"/>
            <w:ind w:left="216"/>
          </w:pPr>
          <w:r>
            <w:rPr>
              <w:sz w:val="22"/>
            </w:rPr>
            <w:t>Story &amp; Erzählung</w:t>
          </w:r>
          <w:r>
            <w:ptab w:relativeTo="margin" w:alignment="right" w:leader="dot"/>
          </w:r>
          <w:r w:rsidR="00204D3F">
            <w:t>13</w:t>
          </w:r>
          <w:bookmarkStart w:id="0" w:name="_GoBack"/>
          <w:bookmarkEnd w:id="0"/>
        </w:p>
        <w:p w:rsidR="00683091" w:rsidRPr="00B35415" w:rsidRDefault="00683091" w:rsidP="00B35415"/>
      </w:sdtContent>
    </w:sdt>
    <w:p w:rsidR="002E1897" w:rsidRDefault="002E1897" w:rsidP="00F050B9">
      <w:pPr>
        <w:pStyle w:val="Listenabsatz"/>
        <w:sectPr w:rsidR="002E1897" w:rsidSect="00D31B46">
          <w:headerReference w:type="default" r:id="rId11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2E1897" w:rsidRPr="00590995" w:rsidRDefault="002E1897">
      <w:pPr>
        <w:pStyle w:val="Signatur"/>
      </w:pPr>
    </w:p>
    <w:p w:rsidR="002E1897" w:rsidRDefault="002E1897">
      <w:pPr>
        <w:pStyle w:val="Tabellentext"/>
        <w:spacing w:before="480"/>
      </w:pPr>
    </w:p>
    <w:sectPr w:rsidR="002E1897" w:rsidSect="00D31B46">
      <w:headerReference w:type="default" r:id="rId12"/>
      <w:footerReference w:type="default" r:id="rId13"/>
      <w:pgSz w:w="11907" w:h="16839" w:code="9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EB6" w:rsidRDefault="00E55EB6">
      <w:pPr>
        <w:spacing w:after="0" w:line="240" w:lineRule="auto"/>
      </w:pPr>
      <w:r>
        <w:separator/>
      </w:r>
    </w:p>
  </w:endnote>
  <w:endnote w:type="continuationSeparator" w:id="0">
    <w:p w:rsidR="00E55EB6" w:rsidRDefault="00E5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Radical Beat">
    <w:panose1 w:val="02000000000000000000"/>
    <w:charset w:val="00"/>
    <w:family w:val="auto"/>
    <w:pitch w:val="variable"/>
    <w:sig w:usb0="0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897" w:rsidRDefault="000559A7">
    <w:pPr>
      <w:pStyle w:val="Fuzeile1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10F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EB6" w:rsidRDefault="00E55EB6">
      <w:pPr>
        <w:spacing w:after="0" w:line="240" w:lineRule="auto"/>
      </w:pPr>
      <w:r>
        <w:separator/>
      </w:r>
    </w:p>
  </w:footnote>
  <w:footnote w:type="continuationSeparator" w:id="0">
    <w:p w:rsidR="00E55EB6" w:rsidRDefault="00E5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897" w:rsidRDefault="000559A7">
    <w:pPr>
      <w:pStyle w:val="Kopfzeileschattiert"/>
      <w:tabs>
        <w:tab w:val="left" w:pos="5032"/>
      </w:tabs>
    </w:pPr>
    <w:r>
      <w:t>Inhaltsverzeichnis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897" w:rsidRPr="00C3511C" w:rsidRDefault="00030D59">
    <w:pPr>
      <w:pStyle w:val="Kopfzeileschattiert"/>
      <w:rPr>
        <w:sz w:val="40"/>
        <w:szCs w:val="40"/>
      </w:rPr>
    </w:pPr>
    <w:r>
      <w:rPr>
        <w:sz w:val="40"/>
        <w:szCs w:val="40"/>
      </w:rPr>
      <w:t>Gameplay &amp;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Aufzhlungszeichen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Aufzhlungszeichen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Aufzhlungszeichen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Aufzhlungszeichen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Aufzhlungszeichen1"/>
      <w:lvlText w:val="•"/>
      <w:lvlJc w:val="left"/>
      <w:pPr>
        <w:ind w:left="360" w:hanging="360"/>
      </w:pPr>
      <w:rPr>
        <w:rFonts w:ascii="Cambria" w:hAnsi="Cambria" w:hint="default"/>
        <w:color w:val="F0A22E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Jahresbericht"/>
  </w:abstractNum>
  <w:abstractNum w:abstractNumId="11" w15:restartNumberingAfterBreak="0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D5F034A"/>
    <w:multiLevelType w:val="hybridMultilevel"/>
    <w:tmpl w:val="CD2811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82618"/>
    <w:multiLevelType w:val="hybridMultilevel"/>
    <w:tmpl w:val="45121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A45"/>
    <w:multiLevelType w:val="multilevel"/>
    <w:tmpl w:val="80C0D6D2"/>
    <w:lvl w:ilvl="0">
      <w:start w:val="1"/>
      <w:numFmt w:val="decimal"/>
      <w:pStyle w:val="Listennumm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1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nummer31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ennummer41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ennummer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F9D4F7A"/>
    <w:multiLevelType w:val="hybridMultilevel"/>
    <w:tmpl w:val="A28418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8"/>
  </w:num>
  <w:num w:numId="17">
    <w:abstractNumId w:val="11"/>
  </w:num>
  <w:num w:numId="18">
    <w:abstractNumId w:val="10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2"/>
  </w:num>
  <w:num w:numId="25">
    <w:abstractNumId w:val="1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59"/>
    <w:rsid w:val="00026FB1"/>
    <w:rsid w:val="00030D59"/>
    <w:rsid w:val="000559A7"/>
    <w:rsid w:val="00055CDF"/>
    <w:rsid w:val="000912A2"/>
    <w:rsid w:val="000968D9"/>
    <w:rsid w:val="000A386F"/>
    <w:rsid w:val="000B4230"/>
    <w:rsid w:val="000D0FCE"/>
    <w:rsid w:val="000D1B9C"/>
    <w:rsid w:val="000E0CC6"/>
    <w:rsid w:val="00175858"/>
    <w:rsid w:val="00184682"/>
    <w:rsid w:val="001B061D"/>
    <w:rsid w:val="001B3552"/>
    <w:rsid w:val="001F1543"/>
    <w:rsid w:val="00204D3F"/>
    <w:rsid w:val="00280B9F"/>
    <w:rsid w:val="002E1897"/>
    <w:rsid w:val="003F2497"/>
    <w:rsid w:val="00437966"/>
    <w:rsid w:val="00491EEA"/>
    <w:rsid w:val="004A4A89"/>
    <w:rsid w:val="004B3FD5"/>
    <w:rsid w:val="004E3972"/>
    <w:rsid w:val="004E5B61"/>
    <w:rsid w:val="00510FE8"/>
    <w:rsid w:val="0051623E"/>
    <w:rsid w:val="00520C8F"/>
    <w:rsid w:val="00527A16"/>
    <w:rsid w:val="00535248"/>
    <w:rsid w:val="005861FD"/>
    <w:rsid w:val="00590995"/>
    <w:rsid w:val="005C3A7E"/>
    <w:rsid w:val="005D57E1"/>
    <w:rsid w:val="0061221F"/>
    <w:rsid w:val="00675930"/>
    <w:rsid w:val="00683091"/>
    <w:rsid w:val="006A61A5"/>
    <w:rsid w:val="007528BA"/>
    <w:rsid w:val="00756CA4"/>
    <w:rsid w:val="007C55F8"/>
    <w:rsid w:val="007D4BB5"/>
    <w:rsid w:val="008078AF"/>
    <w:rsid w:val="008276F0"/>
    <w:rsid w:val="00920A93"/>
    <w:rsid w:val="00951D97"/>
    <w:rsid w:val="00951DB3"/>
    <w:rsid w:val="00A27917"/>
    <w:rsid w:val="00A3703E"/>
    <w:rsid w:val="00A55E74"/>
    <w:rsid w:val="00A75971"/>
    <w:rsid w:val="00A92A6C"/>
    <w:rsid w:val="00B06229"/>
    <w:rsid w:val="00B35415"/>
    <w:rsid w:val="00B46FC2"/>
    <w:rsid w:val="00B8375F"/>
    <w:rsid w:val="00B91C69"/>
    <w:rsid w:val="00B95CF1"/>
    <w:rsid w:val="00BB0DD3"/>
    <w:rsid w:val="00BB1613"/>
    <w:rsid w:val="00C1024B"/>
    <w:rsid w:val="00C3511C"/>
    <w:rsid w:val="00C91114"/>
    <w:rsid w:val="00CB43D0"/>
    <w:rsid w:val="00CD7136"/>
    <w:rsid w:val="00D31B46"/>
    <w:rsid w:val="00D4441A"/>
    <w:rsid w:val="00D71DB5"/>
    <w:rsid w:val="00DE472E"/>
    <w:rsid w:val="00DF16B3"/>
    <w:rsid w:val="00E07F2C"/>
    <w:rsid w:val="00E55EB6"/>
    <w:rsid w:val="00E75D37"/>
    <w:rsid w:val="00EB1D2B"/>
    <w:rsid w:val="00EB6859"/>
    <w:rsid w:val="00EC02A2"/>
    <w:rsid w:val="00EC23BD"/>
    <w:rsid w:val="00ED1DBC"/>
    <w:rsid w:val="00ED6A00"/>
    <w:rsid w:val="00EE18A4"/>
    <w:rsid w:val="00F04058"/>
    <w:rsid w:val="00F050B9"/>
    <w:rsid w:val="00F062AB"/>
    <w:rsid w:val="00F266E7"/>
    <w:rsid w:val="00F70F8F"/>
    <w:rsid w:val="00FF13D3"/>
    <w:rsid w:val="00FF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40A4011-3619-48A5-BD19-8BF65921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3FD5"/>
    <w:rPr>
      <w:rFonts w:ascii="Arial" w:hAnsi="Arial"/>
      <w:kern w:val="20"/>
    </w:rPr>
  </w:style>
  <w:style w:type="paragraph" w:styleId="berschrift1">
    <w:name w:val="heading 1"/>
    <w:basedOn w:val="Standard"/>
    <w:next w:val="Standard"/>
    <w:link w:val="berschrift1Zchn"/>
    <w:qFormat/>
    <w:rsid w:val="004B3FD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C77C0E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next w:val="Standard"/>
    <w:link w:val="berschrift1-Zeichen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berschrift21">
    <w:name w:val="Überschrift 21"/>
    <w:basedOn w:val="Standard"/>
    <w:next w:val="Standard"/>
    <w:link w:val="berschrift2-Zeichen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C77C0E" w:themeColor="accent1" w:themeShade="BF"/>
      <w:sz w:val="24"/>
      <w14:ligatures w14:val="standardContextual"/>
    </w:rPr>
  </w:style>
  <w:style w:type="paragraph" w:customStyle="1" w:styleId="berschrift31">
    <w:name w:val="Überschrift 31"/>
    <w:basedOn w:val="Standard"/>
    <w:next w:val="Standard"/>
    <w:link w:val="berschrift3-Zeiche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  <w14:ligatures w14:val="standardContextual"/>
    </w:rPr>
  </w:style>
  <w:style w:type="paragraph" w:customStyle="1" w:styleId="berschrift41">
    <w:name w:val="Überschrift 41"/>
    <w:basedOn w:val="Standard"/>
    <w:next w:val="Standard"/>
    <w:link w:val="berschrift4-Zeichen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customStyle="1" w:styleId="berschrift51">
    <w:name w:val="Überschrift 51"/>
    <w:basedOn w:val="Standard"/>
    <w:next w:val="Standard"/>
    <w:link w:val="berschrift5-Zeichen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customStyle="1" w:styleId="berschrift61">
    <w:name w:val="Überschrift 61"/>
    <w:basedOn w:val="Standard"/>
    <w:next w:val="Standard"/>
    <w:link w:val="berschrift6-Zeichen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customStyle="1" w:styleId="berschrift71">
    <w:name w:val="Überschrift 71"/>
    <w:basedOn w:val="Standard"/>
    <w:next w:val="Standard"/>
    <w:link w:val="berschrift7-Zeichen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berschrift81">
    <w:name w:val="Überschrift 81"/>
    <w:basedOn w:val="Standard"/>
    <w:next w:val="Standard"/>
    <w:link w:val="berschrift8-Zeichen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berschrift91">
    <w:name w:val="Überschrift 91"/>
    <w:basedOn w:val="Standard"/>
    <w:next w:val="Standard"/>
    <w:link w:val="berschrift9-Zeichen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Kopfzeile1">
    <w:name w:val="Kopfzeile1"/>
    <w:basedOn w:val="Standard"/>
    <w:link w:val="Kopfzeilenzeiche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nzeichen">
    <w:name w:val="Kopfzeilenzeichen"/>
    <w:basedOn w:val="Absatz-Standardschriftart"/>
    <w:link w:val="Kopfzeile1"/>
    <w:uiPriority w:val="99"/>
    <w:rPr>
      <w:kern w:val="20"/>
    </w:rPr>
  </w:style>
  <w:style w:type="paragraph" w:customStyle="1" w:styleId="Fuzeile1">
    <w:name w:val="Fußzeile1"/>
    <w:basedOn w:val="Standard"/>
    <w:link w:val="Fuzeilenzeichen"/>
    <w:uiPriority w:val="99"/>
    <w:unhideWhenUsed/>
    <w:pPr>
      <w:pBdr>
        <w:top w:val="single" w:sz="4" w:space="6" w:color="F6C681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nzeichen">
    <w:name w:val="Fußzeilenzeichen"/>
    <w:basedOn w:val="Absatz-Standardschriftart"/>
    <w:link w:val="Fuzeile1"/>
    <w:uiPriority w:val="99"/>
    <w:rPr>
      <w:kern w:val="20"/>
    </w:rPr>
  </w:style>
  <w:style w:type="table" w:customStyle="1" w:styleId="Tabellengitternetz">
    <w:name w:val="Tabellengitternetz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inLeerraum1">
    <w:name w:val="Kein Leerraum1"/>
    <w:link w:val="KeinLeerraum-Zeichen"/>
    <w:uiPriority w:val="1"/>
    <w:qFormat/>
    <w:pPr>
      <w:spacing w:after="0" w:line="240" w:lineRule="auto"/>
    </w:pPr>
  </w:style>
  <w:style w:type="paragraph" w:customStyle="1" w:styleId="Sprechblasentext1">
    <w:name w:val="Sprechblasentext1"/>
    <w:basedOn w:val="Standard"/>
    <w:link w:val="Sprechblasentext-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-Zeichen">
    <w:name w:val="Sprechblasentext - Zeichen"/>
    <w:basedOn w:val="Absatz-Standardschriftart"/>
    <w:link w:val="Sprechblasentext1"/>
    <w:uiPriority w:val="99"/>
    <w:semiHidden/>
    <w:rPr>
      <w:rFonts w:ascii="Tahoma" w:hAnsi="Tahoma" w:cs="Tahoma"/>
      <w:sz w:val="16"/>
    </w:rPr>
  </w:style>
  <w:style w:type="character" w:customStyle="1" w:styleId="berschrift1-Zeichen">
    <w:name w:val="Überschrift 1 - Zeichen"/>
    <w:basedOn w:val="Absatz-Standardschriftart"/>
    <w:link w:val="berschrift11"/>
    <w:uiPriority w:val="1"/>
    <w:rPr>
      <w:kern w:val="20"/>
      <w:sz w:val="36"/>
    </w:rPr>
  </w:style>
  <w:style w:type="character" w:customStyle="1" w:styleId="berschrift2-Zeichen">
    <w:name w:val="Überschrift 2 - Zeichen"/>
    <w:basedOn w:val="Absatz-Standardschriftart"/>
    <w:link w:val="berschrift21"/>
    <w:uiPriority w:val="1"/>
    <w:rPr>
      <w:rFonts w:asciiTheme="majorHAnsi" w:eastAsiaTheme="majorEastAsia" w:hAnsiTheme="majorHAnsi" w:cstheme="majorBidi"/>
      <w:caps/>
      <w:color w:val="C77C0E" w:themeColor="accent1" w:themeShade="BF"/>
      <w:kern w:val="20"/>
      <w:sz w:val="24"/>
      <w14:ligatures w14:val="standardContextual"/>
    </w:rPr>
  </w:style>
  <w:style w:type="character" w:customStyle="1" w:styleId="Platzhaltertext1">
    <w:name w:val="Platzhaltertext1"/>
    <w:basedOn w:val="Absatz-Standardschriftart"/>
    <w:uiPriority w:val="99"/>
    <w:semiHidden/>
    <w:rPr>
      <w:color w:val="808080"/>
    </w:rPr>
  </w:style>
  <w:style w:type="paragraph" w:customStyle="1" w:styleId="Zitat1">
    <w:name w:val="Zitat1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F0A22E" w:themeColor="accent1"/>
      <w:sz w:val="28"/>
    </w:rPr>
  </w:style>
  <w:style w:type="character" w:customStyle="1" w:styleId="Zitatzeichen">
    <w:name w:val="Zitatzeichen"/>
    <w:basedOn w:val="Absatz-Standardschriftart"/>
    <w:link w:val="Zitat1"/>
    <w:uiPriority w:val="9"/>
    <w:rPr>
      <w:i/>
      <w:iCs/>
      <w:color w:val="F0A22E" w:themeColor="accent1"/>
      <w:kern w:val="20"/>
      <w:sz w:val="28"/>
    </w:rPr>
  </w:style>
  <w:style w:type="paragraph" w:customStyle="1" w:styleId="Literaturverzeichnis1">
    <w:name w:val="Literaturverzeichnis1"/>
    <w:basedOn w:val="Standard"/>
    <w:next w:val="Standard"/>
    <w:uiPriority w:val="37"/>
    <w:semiHidden/>
    <w:unhideWhenUsed/>
  </w:style>
  <w:style w:type="paragraph" w:customStyle="1" w:styleId="Blocktext1">
    <w:name w:val="Blocktext1"/>
    <w:basedOn w:val="Standard"/>
    <w:uiPriority w:val="99"/>
    <w:semiHidden/>
    <w:unhideWhenUsed/>
    <w:pPr>
      <w:pBdr>
        <w:top w:val="single" w:sz="2" w:space="10" w:color="F0A22E" w:themeColor="accent1" w:frame="1"/>
        <w:left w:val="single" w:sz="2" w:space="10" w:color="F0A22E" w:themeColor="accent1" w:frame="1"/>
        <w:bottom w:val="single" w:sz="2" w:space="10" w:color="F0A22E" w:themeColor="accent1" w:frame="1"/>
        <w:right w:val="single" w:sz="2" w:space="10" w:color="F0A22E" w:themeColor="accent1" w:frame="1"/>
      </w:pBdr>
      <w:ind w:left="1152" w:right="1152"/>
    </w:pPr>
    <w:rPr>
      <w:i/>
      <w:iCs/>
      <w:color w:val="F0A22E" w:themeColor="accent1"/>
    </w:rPr>
  </w:style>
  <w:style w:type="paragraph" w:customStyle="1" w:styleId="Textkrper1">
    <w:name w:val="Textkörper1"/>
    <w:basedOn w:val="Standard"/>
    <w:link w:val="Textkrperzeichen"/>
    <w:uiPriority w:val="99"/>
    <w:semiHidden/>
    <w:unhideWhenUsed/>
    <w:pPr>
      <w:spacing w:after="120"/>
    </w:pPr>
  </w:style>
  <w:style w:type="character" w:customStyle="1" w:styleId="Textkrperzeichen">
    <w:name w:val="Textkörperzeichen"/>
    <w:basedOn w:val="Absatz-Standardschriftart"/>
    <w:link w:val="Textkrper1"/>
    <w:uiPriority w:val="99"/>
    <w:semiHidden/>
  </w:style>
  <w:style w:type="paragraph" w:customStyle="1" w:styleId="Textkrper21">
    <w:name w:val="Textkörper 21"/>
    <w:basedOn w:val="Standard"/>
    <w:link w:val="Textkrper2-Zeichen"/>
    <w:uiPriority w:val="99"/>
    <w:semiHidden/>
    <w:unhideWhenUsed/>
    <w:pPr>
      <w:spacing w:after="120" w:line="480" w:lineRule="auto"/>
    </w:pPr>
  </w:style>
  <w:style w:type="character" w:customStyle="1" w:styleId="Textkrper2-Zeichen">
    <w:name w:val="Textkörper 2 - Zeichen"/>
    <w:basedOn w:val="Absatz-Standardschriftart"/>
    <w:link w:val="Textkrper21"/>
    <w:uiPriority w:val="99"/>
    <w:semiHidden/>
  </w:style>
  <w:style w:type="paragraph" w:customStyle="1" w:styleId="Textkrper31">
    <w:name w:val="Textkörper 31"/>
    <w:basedOn w:val="Standard"/>
    <w:link w:val="Textkrper3-Zeichen"/>
    <w:uiPriority w:val="99"/>
    <w:semiHidden/>
    <w:unhideWhenUsed/>
    <w:pPr>
      <w:spacing w:after="120"/>
    </w:pPr>
    <w:rPr>
      <w:sz w:val="16"/>
    </w:rPr>
  </w:style>
  <w:style w:type="character" w:customStyle="1" w:styleId="Textkrper3-Zeichen">
    <w:name w:val="Textkörper 3 - Zeichen"/>
    <w:basedOn w:val="Absatz-Standardschriftart"/>
    <w:link w:val="Textkrper31"/>
    <w:uiPriority w:val="99"/>
    <w:semiHidden/>
    <w:rPr>
      <w:sz w:val="16"/>
    </w:rPr>
  </w:style>
  <w:style w:type="paragraph" w:customStyle="1" w:styleId="Textkrper-Erstzeileneinzug1">
    <w:name w:val="Textkörper-Erstzeileneinzug1"/>
    <w:basedOn w:val="Textkrper1"/>
    <w:link w:val="Textkrper-Erstzeileneinzug-Zeichen"/>
    <w:uiPriority w:val="99"/>
    <w:semiHidden/>
    <w:unhideWhenUsed/>
    <w:pPr>
      <w:spacing w:after="200"/>
      <w:ind w:firstLine="360"/>
    </w:pPr>
  </w:style>
  <w:style w:type="character" w:customStyle="1" w:styleId="Textkrper-Erstzeileneinzug-Zeichen">
    <w:name w:val="Textkörper-Erstzeileneinzug - Zeichen"/>
    <w:basedOn w:val="Textkrperzeichen"/>
    <w:link w:val="Textkrper-Erstzeileneinzug1"/>
    <w:uiPriority w:val="99"/>
    <w:semiHidden/>
  </w:style>
  <w:style w:type="paragraph" w:customStyle="1" w:styleId="Textkrper-Zeileneinzug1">
    <w:name w:val="Textkörper-Zeileneinzug1"/>
    <w:basedOn w:val="Standard"/>
    <w:link w:val="Textkrper-Zeileneinzug-Zeichen"/>
    <w:uiPriority w:val="99"/>
    <w:semiHidden/>
    <w:unhideWhenUsed/>
    <w:pPr>
      <w:spacing w:after="120"/>
      <w:ind w:left="360"/>
    </w:pPr>
  </w:style>
  <w:style w:type="character" w:customStyle="1" w:styleId="Textkrper-Zeileneinzug-Zeichen">
    <w:name w:val="Textkörper-Zeileneinzug - Zeichen"/>
    <w:basedOn w:val="Absatz-Standardschriftart"/>
    <w:link w:val="Textkrper-Zeileneinzug1"/>
    <w:uiPriority w:val="99"/>
    <w:semiHidden/>
  </w:style>
  <w:style w:type="paragraph" w:customStyle="1" w:styleId="Textkrper-Erstzeileneinzug21">
    <w:name w:val="Textkörper-Erstzeileneinzug 21"/>
    <w:basedOn w:val="Textkrper-Zeileneinzug1"/>
    <w:link w:val="Textkrper-Erstzeileneinzug2-Zeichen"/>
    <w:uiPriority w:val="99"/>
    <w:semiHidden/>
    <w:unhideWhenUsed/>
    <w:pPr>
      <w:spacing w:after="200"/>
      <w:ind w:firstLine="360"/>
    </w:pPr>
  </w:style>
  <w:style w:type="character" w:customStyle="1" w:styleId="Textkrper-Erstzeileneinzug2-Zeichen">
    <w:name w:val="Textkörper-Erstzeileneinzug 2 - Zeichen"/>
    <w:basedOn w:val="Textkrper-Zeileneinzug-Zeichen"/>
    <w:link w:val="Textkrper-Erstzeileneinzug21"/>
    <w:uiPriority w:val="99"/>
    <w:semiHidden/>
  </w:style>
  <w:style w:type="paragraph" w:customStyle="1" w:styleId="Textkrper-Einzug21">
    <w:name w:val="Textkörper-Einzug 21"/>
    <w:basedOn w:val="Standard"/>
    <w:link w:val="Textkrper-Einzug2-Zeiche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-Zeichen">
    <w:name w:val="Textkörper-Einzug 2 - Zeichen"/>
    <w:basedOn w:val="Absatz-Standardschriftart"/>
    <w:link w:val="Textkrper-Einzug21"/>
    <w:uiPriority w:val="99"/>
    <w:semiHidden/>
  </w:style>
  <w:style w:type="paragraph" w:customStyle="1" w:styleId="Textkrper-Einzug31">
    <w:name w:val="Textkörper-Einzug 31"/>
    <w:basedOn w:val="Standard"/>
    <w:link w:val="Textkrper-Einzug3-Zeiche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-Zeichen">
    <w:name w:val="Textkörper-Einzug 3 - Zeichen"/>
    <w:basedOn w:val="Absatz-Standardschriftart"/>
    <w:link w:val="Textkrper-Einzug31"/>
    <w:uiPriority w:val="99"/>
    <w:semiHidden/>
    <w:rPr>
      <w:sz w:val="16"/>
    </w:rPr>
  </w:style>
  <w:style w:type="character" w:customStyle="1" w:styleId="Buchtitel1">
    <w:name w:val="Buchtitel1"/>
    <w:basedOn w:val="Absatz-Standardschriftart"/>
    <w:uiPriority w:val="33"/>
    <w:semiHidden/>
    <w:unhideWhenUsed/>
    <w:rPr>
      <w:b/>
      <w:bCs/>
      <w:smallCaps/>
      <w:spacing w:val="5"/>
    </w:rPr>
  </w:style>
  <w:style w:type="paragraph" w:customStyle="1" w:styleId="Beschriftung1">
    <w:name w:val="Beschriftung1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F0A22E" w:themeColor="accent1"/>
      <w:sz w:val="18"/>
    </w:rPr>
  </w:style>
  <w:style w:type="paragraph" w:customStyle="1" w:styleId="Gruformel1">
    <w:name w:val="Grußformel1"/>
    <w:basedOn w:val="Standard"/>
    <w:link w:val="Gruformelzeichen"/>
    <w:uiPriority w:val="99"/>
    <w:semiHidden/>
    <w:unhideWhenUsed/>
    <w:pPr>
      <w:spacing w:after="0" w:line="240" w:lineRule="auto"/>
      <w:ind w:left="4320"/>
    </w:pPr>
  </w:style>
  <w:style w:type="character" w:customStyle="1" w:styleId="Gruformelzeichen">
    <w:name w:val="Grußformelzeichen"/>
    <w:basedOn w:val="Absatz-Standardschriftart"/>
    <w:link w:val="Gruformel1"/>
    <w:uiPriority w:val="99"/>
    <w:semiHidden/>
  </w:style>
  <w:style w:type="table" w:customStyle="1" w:styleId="FarbigesGitternetz">
    <w:name w:val="Farbiges Gitternetz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Gitternetz-Akzent1">
    <w:name w:val="Farbiges Gitternetz - 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customStyle="1" w:styleId="FarbigesGitternetz-Akzent2">
    <w:name w:val="Farbiges Gitternetz - 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customStyle="1" w:styleId="FarbigesGitternetz-Akzent3">
    <w:name w:val="Farbiges Gitternetz - 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customStyle="1" w:styleId="FarbigesGitternetz-Akzent4">
    <w:name w:val="Farbiges Gitternetz - 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customStyle="1" w:styleId="FarbigesGitternetz-Akzent5">
    <w:name w:val="Farbiges Gitternetz - 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customStyle="1" w:styleId="FarbigesGitternetz-Akzent6">
    <w:name w:val="Farbiges Gitternetz - 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customStyle="1" w:styleId="FarbigeListe1">
    <w:name w:val="Farbige Liste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-Akzent11">
    <w:name w:val="Farbige Liste - Akzent 1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customStyle="1" w:styleId="FarbigeListe-Akzent21">
    <w:name w:val="Farbige Liste - Akzent 2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customStyle="1" w:styleId="FarbigeListe-Akzent31">
    <w:name w:val="Farbige Liste - Akzent 3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customStyle="1" w:styleId="FarbigeListe-Akzent41">
    <w:name w:val="Farbige Liste - Akzent 4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customStyle="1" w:styleId="FarbigeListe-Akzent51">
    <w:name w:val="Farbige Liste - Akzent 5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customStyle="1" w:styleId="FarbigeListe-Akzent61">
    <w:name w:val="Farbige Liste - Akzent 6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customStyle="1" w:styleId="FarbigeSchattierung1">
    <w:name w:val="Farbige Schattierung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11">
    <w:name w:val="Farbige Schattierung - Akzent 1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21">
    <w:name w:val="Farbige Schattierung - Akzent 2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31">
    <w:name w:val="Farbige Schattierung - Akzent 3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customStyle="1" w:styleId="FarbigeSchattierung-Akzent41">
    <w:name w:val="Farbige Schattierung - Akzent 4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51">
    <w:name w:val="Farbige Schattierung - Akzent 5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61">
    <w:name w:val="Farbige Schattierung - Akzent 6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zeichen"/>
    <w:basedOn w:val="Kommentartextzeichen"/>
    <w:link w:val="Anmerkungsthema"/>
    <w:uiPriority w:val="99"/>
    <w:semiHidden/>
    <w:rPr>
      <w:b/>
      <w:bCs/>
      <w:sz w:val="20"/>
    </w:rPr>
  </w:style>
  <w:style w:type="table" w:customStyle="1" w:styleId="DunkleListe1">
    <w:name w:val="Dunkle Liste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-Akzent11">
    <w:name w:val="Dunkle Liste - Akzent 1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customStyle="1" w:styleId="DunkleListe-Akzent21">
    <w:name w:val="Dunkle Liste - Akzent 2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customStyle="1" w:styleId="DunkleListe-Akzent31">
    <w:name w:val="Dunkle Liste - Akzent 3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customStyle="1" w:styleId="DunkleListe-Akzent41">
    <w:name w:val="Dunkle Liste - Akzent 4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customStyle="1" w:styleId="DunkleListe-Akzent51">
    <w:name w:val="Dunkle Liste - Akzent 5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customStyle="1" w:styleId="DunkleListe-Akzent61">
    <w:name w:val="Dunkle Liste - Akzent 6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paragraph" w:customStyle="1" w:styleId="Datum1">
    <w:name w:val="Datum1"/>
    <w:basedOn w:val="Standard"/>
    <w:next w:val="Standard"/>
    <w:link w:val="Datumszeichen"/>
    <w:uiPriority w:val="99"/>
    <w:semiHidden/>
    <w:unhideWhenUsed/>
  </w:style>
  <w:style w:type="character" w:customStyle="1" w:styleId="Datumszeichen">
    <w:name w:val="Datumszeichen"/>
    <w:basedOn w:val="Absatz-Standardschriftart"/>
    <w:link w:val="Datum1"/>
    <w:uiPriority w:val="99"/>
    <w:semiHidden/>
  </w:style>
  <w:style w:type="paragraph" w:customStyle="1" w:styleId="Dokumentstruktur1">
    <w:name w:val="Dokumentstruktur1"/>
    <w:basedOn w:val="Standard"/>
    <w:link w:val="Dokumentstruktur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eichen">
    <w:name w:val="Dokumentstrukturzeichen"/>
    <w:basedOn w:val="Absatz-Standardschriftart"/>
    <w:link w:val="Dokumentstruktur1"/>
    <w:uiPriority w:val="99"/>
    <w:semiHidden/>
    <w:rPr>
      <w:rFonts w:ascii="Tahoma" w:hAnsi="Tahoma" w:cs="Tahoma"/>
      <w:sz w:val="16"/>
    </w:rPr>
  </w:style>
  <w:style w:type="paragraph" w:customStyle="1" w:styleId="E-Mail-Signatur1">
    <w:name w:val="E-Mail-Signatur1"/>
    <w:basedOn w:val="Standard"/>
    <w:link w:val="E-Mail-Signatur-Zeichen"/>
    <w:uiPriority w:val="99"/>
    <w:semiHidden/>
    <w:unhideWhenUsed/>
    <w:pPr>
      <w:spacing w:after="0" w:line="240" w:lineRule="auto"/>
    </w:pPr>
  </w:style>
  <w:style w:type="character" w:customStyle="1" w:styleId="E-Mail-Signatur-Zeichen">
    <w:name w:val="E-Mail-Signatur - Zeichen"/>
    <w:basedOn w:val="Absatz-Standardschriftart"/>
    <w:link w:val="E-Mail-Signatur1"/>
    <w:uiPriority w:val="99"/>
    <w:semiHidden/>
  </w:style>
  <w:style w:type="character" w:customStyle="1" w:styleId="Hervorhebung1">
    <w:name w:val="Hervorhebung1"/>
    <w:basedOn w:val="Absatz-Standardschriftart"/>
    <w:uiPriority w:val="20"/>
    <w:semiHidden/>
    <w:unhideWhenUsed/>
    <w:rPr>
      <w:i/>
      <w:iCs/>
    </w:rPr>
  </w:style>
  <w:style w:type="character" w:customStyle="1" w:styleId="Endnotenzeichen1">
    <w:name w:val="Endnotenzeichen1"/>
    <w:basedOn w:val="Absatz-Standardschriftart"/>
    <w:uiPriority w:val="99"/>
    <w:semiHidden/>
    <w:unhideWhenUsed/>
    <w:rPr>
      <w:vertAlign w:val="superscript"/>
    </w:rPr>
  </w:style>
  <w:style w:type="paragraph" w:customStyle="1" w:styleId="Endnotentext1">
    <w:name w:val="Endnotentext1"/>
    <w:basedOn w:val="Standard"/>
    <w:link w:val="Endnotentext-Zeichen"/>
    <w:uiPriority w:val="99"/>
    <w:semiHidden/>
    <w:unhideWhenUsed/>
    <w:pPr>
      <w:spacing w:after="0" w:line="240" w:lineRule="auto"/>
    </w:pPr>
  </w:style>
  <w:style w:type="character" w:customStyle="1" w:styleId="Endnotentext-Zeichen">
    <w:name w:val="Endnotentext-Zeichen"/>
    <w:basedOn w:val="Absatz-Standardschriftart"/>
    <w:link w:val="Endnotentext1"/>
    <w:uiPriority w:val="99"/>
    <w:semiHidden/>
    <w:rPr>
      <w:sz w:val="20"/>
    </w:rPr>
  </w:style>
  <w:style w:type="paragraph" w:customStyle="1" w:styleId="Umschlagadresse1">
    <w:name w:val="Umschlagadresse1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Umschlagabsenderadresse1">
    <w:name w:val="Umschlagabsenderadresse1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FFC42F" w:themeColor="followedHyperlink"/>
      <w:u w:val="single"/>
    </w:rPr>
  </w:style>
  <w:style w:type="character" w:customStyle="1" w:styleId="Funotenzeichen1">
    <w:name w:val="Fußnotenzeichen1"/>
    <w:basedOn w:val="Absatz-Standardschriftart"/>
    <w:uiPriority w:val="99"/>
    <w:semiHidden/>
    <w:unhideWhenUsed/>
    <w:rPr>
      <w:vertAlign w:val="superscript"/>
    </w:rPr>
  </w:style>
  <w:style w:type="paragraph" w:customStyle="1" w:styleId="Funotentext1">
    <w:name w:val="Fußnotentext1"/>
    <w:basedOn w:val="Standard"/>
    <w:link w:val="Funotentext-Zeichen"/>
    <w:uiPriority w:val="99"/>
    <w:semiHidden/>
    <w:unhideWhenUsed/>
    <w:pPr>
      <w:spacing w:after="0" w:line="240" w:lineRule="auto"/>
    </w:pPr>
  </w:style>
  <w:style w:type="character" w:customStyle="1" w:styleId="Funotentext-Zeichen">
    <w:name w:val="Fußnotentext-Zeichen"/>
    <w:basedOn w:val="Absatz-Standardschriftart"/>
    <w:link w:val="Funotentext1"/>
    <w:uiPriority w:val="99"/>
    <w:semiHidden/>
    <w:rPr>
      <w:sz w:val="20"/>
    </w:rPr>
  </w:style>
  <w:style w:type="character" w:customStyle="1" w:styleId="berschrift3-Zeichen">
    <w:name w:val="Überschrift 3 - Zeichen"/>
    <w:basedOn w:val="Absatz-Standardschriftart"/>
    <w:link w:val="berschrift31"/>
    <w:uiPriority w:val="1"/>
    <w:rPr>
      <w:rFonts w:asciiTheme="majorHAnsi" w:eastAsiaTheme="majorEastAsia" w:hAnsiTheme="majorHAnsi" w:cstheme="majorBidi"/>
      <w:b/>
      <w:bCs/>
      <w:color w:val="F0A22E" w:themeColor="accent1"/>
      <w:kern w:val="20"/>
      <w14:ligatures w14:val="standardContextual"/>
    </w:rPr>
  </w:style>
  <w:style w:type="character" w:customStyle="1" w:styleId="berschrift4-Zeichen">
    <w:name w:val="Überschrift 4 - Zeichen"/>
    <w:basedOn w:val="Absatz-Standardschriftart"/>
    <w:link w:val="berschrift41"/>
    <w:uiPriority w:val="18"/>
    <w:semiHidden/>
    <w:rPr>
      <w:rFonts w:asciiTheme="majorHAnsi" w:eastAsiaTheme="majorEastAsia" w:hAnsiTheme="majorHAnsi" w:cstheme="majorBidi"/>
      <w:b/>
      <w:bCs/>
      <w:i/>
      <w:iCs/>
      <w:color w:val="F0A22E" w:themeColor="accent1"/>
      <w:kern w:val="20"/>
    </w:rPr>
  </w:style>
  <w:style w:type="character" w:customStyle="1" w:styleId="berschrift5-Zeichen">
    <w:name w:val="Überschrift 5 - Zeichen"/>
    <w:basedOn w:val="Absatz-Standardschriftart"/>
    <w:link w:val="berschrift51"/>
    <w:uiPriority w:val="18"/>
    <w:semiHidden/>
    <w:rPr>
      <w:rFonts w:asciiTheme="majorHAnsi" w:eastAsiaTheme="majorEastAsia" w:hAnsiTheme="majorHAnsi" w:cstheme="majorBidi"/>
      <w:color w:val="845209" w:themeColor="accent1" w:themeShade="7F"/>
      <w:kern w:val="20"/>
    </w:rPr>
  </w:style>
  <w:style w:type="character" w:customStyle="1" w:styleId="berschrift6-Zeichen">
    <w:name w:val="Überschrift 6 - Zeichen"/>
    <w:basedOn w:val="Absatz-Standardschriftart"/>
    <w:link w:val="berschrift61"/>
    <w:uiPriority w:val="18"/>
    <w:semiHidden/>
    <w:rPr>
      <w:rFonts w:asciiTheme="majorHAnsi" w:eastAsiaTheme="majorEastAsia" w:hAnsiTheme="majorHAnsi" w:cstheme="majorBidi"/>
      <w:i/>
      <w:iCs/>
      <w:color w:val="845209" w:themeColor="accent1" w:themeShade="7F"/>
      <w:kern w:val="20"/>
    </w:rPr>
  </w:style>
  <w:style w:type="character" w:customStyle="1" w:styleId="berschrift7-Zeichen">
    <w:name w:val="Überschrift 7 - Zeichen"/>
    <w:basedOn w:val="Absatz-Standardschriftart"/>
    <w:link w:val="berschrift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-Zeichen">
    <w:name w:val="Überschrift 8 - Zeichen"/>
    <w:basedOn w:val="Absatz-Standardschriftart"/>
    <w:link w:val="berschrift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-Zeichen">
    <w:name w:val="Überschrift 9 - Zeichen"/>
    <w:basedOn w:val="Absatz-Standardschriftart"/>
    <w:link w:val="berschrift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Akronym1">
    <w:name w:val="HTML Akronym1"/>
    <w:basedOn w:val="Absatz-Standardschriftart"/>
    <w:uiPriority w:val="99"/>
    <w:semiHidden/>
    <w:unhideWhenUsed/>
  </w:style>
  <w:style w:type="paragraph" w:customStyle="1" w:styleId="HTMLAdresse1">
    <w:name w:val="HTML Adresse1"/>
    <w:basedOn w:val="Standard"/>
    <w:link w:val="HTMLAdresse-Zeiche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-Zeichen">
    <w:name w:val="HTML Adresse - Zeichen"/>
    <w:basedOn w:val="Absatz-Standardschriftart"/>
    <w:link w:val="HTMLAdresse1"/>
    <w:uiPriority w:val="99"/>
    <w:semiHidden/>
    <w:rPr>
      <w:i/>
      <w:iCs/>
    </w:rPr>
  </w:style>
  <w:style w:type="character" w:customStyle="1" w:styleId="HTMLZitat1">
    <w:name w:val="HTML Zitat1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customStyle="1" w:styleId="HTMLTastatur1">
    <w:name w:val="HTML Tastatur1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customStyle="1" w:styleId="HTMLVorformatiert1">
    <w:name w:val="HTML Vorformatiert1"/>
    <w:basedOn w:val="Standard"/>
    <w:link w:val="HTMLVorformatiert-Zeiche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-Zeichen">
    <w:name w:val="HTML Vorformatiert - Zeichen"/>
    <w:basedOn w:val="Absatz-Standardschriftart"/>
    <w:link w:val="HTMLVorformatiert1"/>
    <w:uiPriority w:val="99"/>
    <w:semiHidden/>
    <w:rPr>
      <w:rFonts w:ascii="Consolas" w:hAnsi="Consolas" w:cs="Consolas"/>
      <w:sz w:val="20"/>
    </w:rPr>
  </w:style>
  <w:style w:type="character" w:customStyle="1" w:styleId="HTMLBeispiel1">
    <w:name w:val="HTML Beispiel1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customStyle="1" w:styleId="HTMLSchreibmaschine1">
    <w:name w:val="HTML Schreibmaschine1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AD1F1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Indexberschrift1">
    <w:name w:val="Indexüberschrift1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IntensiveHervorhebung1">
    <w:name w:val="Intensive Hervorhebung1"/>
    <w:basedOn w:val="Absatz-Standardschriftart"/>
    <w:uiPriority w:val="21"/>
    <w:semiHidden/>
    <w:unhideWhenUsed/>
    <w:rPr>
      <w:b/>
      <w:bCs/>
      <w:i/>
      <w:iCs/>
      <w:color w:val="F0A22E" w:themeColor="accent1"/>
    </w:rPr>
  </w:style>
  <w:style w:type="paragraph" w:customStyle="1" w:styleId="IntensivesZitat1">
    <w:name w:val="Intensives Zitat1"/>
    <w:basedOn w:val="Standard"/>
    <w:next w:val="Standard"/>
    <w:link w:val="IntensivesZitatzeichen"/>
    <w:uiPriority w:val="30"/>
    <w:semiHidden/>
    <w:unhideWhenUsed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ivesZitatzeichen">
    <w:name w:val="Intensives Zitatzeichen"/>
    <w:basedOn w:val="Absatz-Standardschriftart"/>
    <w:link w:val="IntensivesZitat1"/>
    <w:uiPriority w:val="30"/>
    <w:semiHidden/>
    <w:rPr>
      <w:b/>
      <w:bCs/>
      <w:i/>
      <w:iCs/>
      <w:color w:val="F0A22E" w:themeColor="accent1"/>
    </w:rPr>
  </w:style>
  <w:style w:type="character" w:customStyle="1" w:styleId="IntensiverVerweis1">
    <w:name w:val="Intensiver Verweis1"/>
    <w:basedOn w:val="Absatz-Standardschriftart"/>
    <w:uiPriority w:val="32"/>
    <w:semiHidden/>
    <w:unhideWhenUsed/>
    <w:rPr>
      <w:b/>
      <w:bCs/>
      <w:smallCaps/>
      <w:color w:val="A5644E" w:themeColor="accent2"/>
      <w:spacing w:val="5"/>
      <w:u w:val="single"/>
    </w:rPr>
  </w:style>
  <w:style w:type="table" w:customStyle="1" w:styleId="HellesGitternetz">
    <w:name w:val="Helles Gitternetz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Gitternetz-Akzent1">
    <w:name w:val="Helles Gitternetz - Akzent 1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customStyle="1" w:styleId="HellesGitternetz-Akzent2">
    <w:name w:val="Helles Gitternetz - Akzent 2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customStyle="1" w:styleId="HellesGitternetz-Akzent3">
    <w:name w:val="Helles Gitternetz - Akzent 3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customStyle="1" w:styleId="HellesGitternetz-Akzent4">
    <w:name w:val="Helles Gitternetz - Akzent 4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customStyle="1" w:styleId="HellesGitternetz-Akzent5">
    <w:name w:val="Helles Gitternetz - Akzent 5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customStyle="1" w:styleId="HellesGitternetz-Akzent6">
    <w:name w:val="Helles Gitternetz - Akzent 6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customStyle="1" w:styleId="HelleListe1">
    <w:name w:val="Helle Liste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-Akzent11">
    <w:name w:val="Helle Liste - Akzent 1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customStyle="1" w:styleId="HelleListe-Akzent21">
    <w:name w:val="Helle Liste - Akzent 2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customStyle="1" w:styleId="HelleListe-Akzent31">
    <w:name w:val="Helle Liste - Akzent 3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customStyle="1" w:styleId="HelleListe-Akzent41">
    <w:name w:val="Helle Liste - Akzent 4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customStyle="1" w:styleId="HelleListe-Akzent51">
    <w:name w:val="Helle Liste - Akzent 5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customStyle="1" w:styleId="HelleListe-Akzent61">
    <w:name w:val="Helle Liste - Akzent 6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customStyle="1" w:styleId="HelleSchattierung1">
    <w:name w:val="Helle Schattierung1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2">
    <w:name w:val="Helle Schattierung2"/>
    <w:aliases w:val="Akzent 1"/>
    <w:basedOn w:val="NormaleTabelle"/>
    <w:uiPriority w:val="60"/>
    <w:pPr>
      <w:spacing w:after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customStyle="1" w:styleId="HelleSchattierung3">
    <w:name w:val="Helle Schattierung3"/>
    <w:aliases w:val="Akzent 2"/>
    <w:basedOn w:val="NormaleTabelle"/>
    <w:uiPriority w:val="60"/>
    <w:pPr>
      <w:spacing w:after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customStyle="1" w:styleId="HelleSchattierung4">
    <w:name w:val="Helle Schattierung4"/>
    <w:aliases w:val="Akzent 3"/>
    <w:basedOn w:val="NormaleTabelle"/>
    <w:uiPriority w:val="60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customStyle="1" w:styleId="HelleSchattierung5">
    <w:name w:val="Helle Schattierung5"/>
    <w:aliases w:val="Akzent 4"/>
    <w:basedOn w:val="NormaleTabelle"/>
    <w:uiPriority w:val="60"/>
    <w:pPr>
      <w:spacing w:after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customStyle="1" w:styleId="HelleSchattierung6">
    <w:name w:val="Helle Schattierung6"/>
    <w:aliases w:val="Akzent 5"/>
    <w:basedOn w:val="NormaleTabelle"/>
    <w:uiPriority w:val="60"/>
    <w:pPr>
      <w:spacing w:after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customStyle="1" w:styleId="HelleSchattierung7">
    <w:name w:val="Helle Schattierung7"/>
    <w:aliases w:val="Akzent 6"/>
    <w:basedOn w:val="NormaleTabelle"/>
    <w:uiPriority w:val="60"/>
    <w:pPr>
      <w:spacing w:after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character" w:customStyle="1" w:styleId="Zeilennummer1">
    <w:name w:val="Zeilennummer1"/>
    <w:basedOn w:val="Absatz-Standardschriftart"/>
    <w:uiPriority w:val="99"/>
    <w:semiHidden/>
    <w:unhideWhenUsed/>
  </w:style>
  <w:style w:type="paragraph" w:customStyle="1" w:styleId="Liste1">
    <w:name w:val="Liste1"/>
    <w:basedOn w:val="Standard"/>
    <w:uiPriority w:val="99"/>
    <w:semiHidden/>
    <w:unhideWhenUsed/>
    <w:pPr>
      <w:ind w:left="360" w:hanging="360"/>
      <w:contextualSpacing/>
    </w:pPr>
  </w:style>
  <w:style w:type="paragraph" w:customStyle="1" w:styleId="Liste21">
    <w:name w:val="Liste 21"/>
    <w:basedOn w:val="Standard"/>
    <w:uiPriority w:val="99"/>
    <w:semiHidden/>
    <w:unhideWhenUsed/>
    <w:pPr>
      <w:ind w:left="720" w:hanging="360"/>
      <w:contextualSpacing/>
    </w:pPr>
  </w:style>
  <w:style w:type="paragraph" w:customStyle="1" w:styleId="Liste31">
    <w:name w:val="Liste 31"/>
    <w:basedOn w:val="Standard"/>
    <w:uiPriority w:val="99"/>
    <w:semiHidden/>
    <w:unhideWhenUsed/>
    <w:pPr>
      <w:ind w:left="1080" w:hanging="360"/>
      <w:contextualSpacing/>
    </w:pPr>
  </w:style>
  <w:style w:type="paragraph" w:customStyle="1" w:styleId="Liste41">
    <w:name w:val="Liste 41"/>
    <w:basedOn w:val="Standard"/>
    <w:uiPriority w:val="99"/>
    <w:semiHidden/>
    <w:unhideWhenUsed/>
    <w:pPr>
      <w:ind w:left="1440" w:hanging="360"/>
      <w:contextualSpacing/>
    </w:pPr>
  </w:style>
  <w:style w:type="paragraph" w:customStyle="1" w:styleId="Liste51">
    <w:name w:val="Liste 51"/>
    <w:basedOn w:val="Standard"/>
    <w:uiPriority w:val="99"/>
    <w:semiHidden/>
    <w:unhideWhenUsed/>
    <w:pPr>
      <w:ind w:left="1800" w:hanging="360"/>
      <w:contextualSpacing/>
    </w:pPr>
  </w:style>
  <w:style w:type="paragraph" w:customStyle="1" w:styleId="Aufzhlungszeichen1">
    <w:name w:val="Aufzählungszeichen1"/>
    <w:basedOn w:val="Standard"/>
    <w:uiPriority w:val="1"/>
    <w:unhideWhenUsed/>
    <w:qFormat/>
    <w:pPr>
      <w:numPr>
        <w:numId w:val="1"/>
      </w:numPr>
      <w:spacing w:after="40"/>
    </w:pPr>
  </w:style>
  <w:style w:type="paragraph" w:customStyle="1" w:styleId="Aufzhlungszeichen21">
    <w:name w:val="Aufzählungszeichen 21"/>
    <w:basedOn w:val="Standard"/>
    <w:uiPriority w:val="99"/>
    <w:semiHidden/>
    <w:unhideWhenUsed/>
    <w:pPr>
      <w:numPr>
        <w:numId w:val="2"/>
      </w:numPr>
      <w:contextualSpacing/>
    </w:pPr>
  </w:style>
  <w:style w:type="paragraph" w:customStyle="1" w:styleId="Aufzhlungszeichen31">
    <w:name w:val="Aufzählungszeichen 31"/>
    <w:basedOn w:val="Standard"/>
    <w:uiPriority w:val="99"/>
    <w:semiHidden/>
    <w:unhideWhenUsed/>
    <w:pPr>
      <w:numPr>
        <w:numId w:val="3"/>
      </w:numPr>
      <w:contextualSpacing/>
    </w:pPr>
  </w:style>
  <w:style w:type="paragraph" w:customStyle="1" w:styleId="Aufzhlungszeichen41">
    <w:name w:val="Aufzählungszeichen 41"/>
    <w:basedOn w:val="Standard"/>
    <w:uiPriority w:val="99"/>
    <w:semiHidden/>
    <w:unhideWhenUsed/>
    <w:pPr>
      <w:numPr>
        <w:numId w:val="4"/>
      </w:numPr>
      <w:contextualSpacing/>
    </w:pPr>
  </w:style>
  <w:style w:type="paragraph" w:customStyle="1" w:styleId="Aufzhlungszeichen51">
    <w:name w:val="Aufzählungszeichen 51"/>
    <w:basedOn w:val="Standard"/>
    <w:uiPriority w:val="99"/>
    <w:semiHidden/>
    <w:unhideWhenUsed/>
    <w:pPr>
      <w:numPr>
        <w:numId w:val="5"/>
      </w:numPr>
      <w:contextualSpacing/>
    </w:pPr>
  </w:style>
  <w:style w:type="paragraph" w:customStyle="1" w:styleId="Listenfortsetzung1">
    <w:name w:val="Listenfortsetzung1"/>
    <w:basedOn w:val="Standard"/>
    <w:uiPriority w:val="99"/>
    <w:semiHidden/>
    <w:unhideWhenUsed/>
    <w:pPr>
      <w:spacing w:after="120"/>
      <w:ind w:left="360"/>
      <w:contextualSpacing/>
    </w:pPr>
  </w:style>
  <w:style w:type="paragraph" w:customStyle="1" w:styleId="Listenfortsetzung21">
    <w:name w:val="Listenfortsetzung 21"/>
    <w:basedOn w:val="Standard"/>
    <w:uiPriority w:val="99"/>
    <w:semiHidden/>
    <w:unhideWhenUsed/>
    <w:pPr>
      <w:spacing w:after="120"/>
      <w:ind w:left="720"/>
      <w:contextualSpacing/>
    </w:pPr>
  </w:style>
  <w:style w:type="paragraph" w:customStyle="1" w:styleId="Listenfortsetzung31">
    <w:name w:val="Listenfortsetzung 31"/>
    <w:basedOn w:val="Standard"/>
    <w:uiPriority w:val="99"/>
    <w:semiHidden/>
    <w:unhideWhenUsed/>
    <w:pPr>
      <w:spacing w:after="120"/>
      <w:ind w:left="1080"/>
      <w:contextualSpacing/>
    </w:pPr>
  </w:style>
  <w:style w:type="paragraph" w:customStyle="1" w:styleId="Listenfortsetzung41">
    <w:name w:val="Listenfortsetzung 41"/>
    <w:basedOn w:val="Standard"/>
    <w:uiPriority w:val="99"/>
    <w:semiHidden/>
    <w:unhideWhenUsed/>
    <w:pPr>
      <w:spacing w:after="120"/>
      <w:ind w:left="1440"/>
      <w:contextualSpacing/>
    </w:pPr>
  </w:style>
  <w:style w:type="paragraph" w:customStyle="1" w:styleId="Listenfortsetzung51">
    <w:name w:val="Listenfortsetzung 51"/>
    <w:basedOn w:val="Standard"/>
    <w:uiPriority w:val="99"/>
    <w:semiHidden/>
    <w:unhideWhenUsed/>
    <w:pPr>
      <w:spacing w:after="120"/>
      <w:ind w:left="1800"/>
      <w:contextualSpacing/>
    </w:pPr>
  </w:style>
  <w:style w:type="paragraph" w:customStyle="1" w:styleId="Listennummer1">
    <w:name w:val="Listennummer1"/>
    <w:basedOn w:val="Standard"/>
    <w:uiPriority w:val="1"/>
    <w:unhideWhenUsed/>
    <w:qFormat/>
    <w:pPr>
      <w:numPr>
        <w:numId w:val="19"/>
      </w:numPr>
      <w:contextualSpacing/>
    </w:pPr>
  </w:style>
  <w:style w:type="paragraph" w:customStyle="1" w:styleId="Listennummer21">
    <w:name w:val="Listennummer 21"/>
    <w:basedOn w:val="Standard"/>
    <w:uiPriority w:val="1"/>
    <w:unhideWhenUsed/>
    <w:qFormat/>
    <w:pPr>
      <w:numPr>
        <w:ilvl w:val="1"/>
        <w:numId w:val="19"/>
      </w:numPr>
      <w:contextualSpacing/>
    </w:pPr>
  </w:style>
  <w:style w:type="paragraph" w:customStyle="1" w:styleId="Listennummer31">
    <w:name w:val="Listennummer 31"/>
    <w:basedOn w:val="Standard"/>
    <w:uiPriority w:val="18"/>
    <w:unhideWhenUsed/>
    <w:qFormat/>
    <w:pPr>
      <w:numPr>
        <w:ilvl w:val="2"/>
        <w:numId w:val="19"/>
      </w:numPr>
      <w:contextualSpacing/>
    </w:pPr>
  </w:style>
  <w:style w:type="paragraph" w:customStyle="1" w:styleId="Listennummer41">
    <w:name w:val="Listennummer 41"/>
    <w:basedOn w:val="Standard"/>
    <w:uiPriority w:val="18"/>
    <w:semiHidden/>
    <w:unhideWhenUsed/>
    <w:pPr>
      <w:numPr>
        <w:ilvl w:val="3"/>
        <w:numId w:val="19"/>
      </w:numPr>
      <w:contextualSpacing/>
    </w:pPr>
  </w:style>
  <w:style w:type="paragraph" w:customStyle="1" w:styleId="Listennummer51">
    <w:name w:val="Listennummer 51"/>
    <w:basedOn w:val="Standard"/>
    <w:uiPriority w:val="18"/>
    <w:semiHidden/>
    <w:unhideWhenUsed/>
    <w:pPr>
      <w:numPr>
        <w:ilvl w:val="4"/>
        <w:numId w:val="19"/>
      </w:numPr>
      <w:contextualSpacing/>
    </w:pPr>
  </w:style>
  <w:style w:type="paragraph" w:customStyle="1" w:styleId="Listenabsatz1">
    <w:name w:val="Listenabsatz1"/>
    <w:basedOn w:val="Standard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customStyle="1" w:styleId="MittleresGitternetz1">
    <w:name w:val="Mittleres Gitternetz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Gitternetz1-Akzent1">
    <w:name w:val="Mittleres Gitternetz 1 - Akzent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customStyle="1" w:styleId="MittleresGitternetz1-Akzent2">
    <w:name w:val="Mittleres Gitternetz 1 - Akzent 2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customStyle="1" w:styleId="MittleresGitternetz1-Akzent3">
    <w:name w:val="Mittleres Gitternetz 1 - Akzent 3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customStyle="1" w:styleId="MittleresGitternetz1-Akzent4">
    <w:name w:val="Mittleres Gitternetz 1 - Akzent 4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customStyle="1" w:styleId="MittleresGitternetz1-Akzent5">
    <w:name w:val="Mittleres Gitternetz 1 - Akzent 5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customStyle="1" w:styleId="MittleresGitternetz1-Akzent6">
    <w:name w:val="Mittleres Gitternetz 1 - Akzent 6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customStyle="1" w:styleId="MittleresGitternetz2">
    <w:name w:val="Mittleres Gitternetz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1">
    <w:name w:val="Mittleres Gitternetz 2 - 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2">
    <w:name w:val="Mittleres Gitternetz 2 - 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3">
    <w:name w:val="Mittleres Gitternetz 2 - 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4">
    <w:name w:val="Mittleres Gitternetz 2 - 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5">
    <w:name w:val="Mittleres Gitternetz 2 - 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6">
    <w:name w:val="Mittleres Gitternetz 2 - 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3">
    <w:name w:val="Mittleres Gitternetz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Gitternetz3-Akzent1">
    <w:name w:val="Mittleres Gitternetz 3 - Akzent 1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customStyle="1" w:styleId="MittleresGitternetz3-Akzent2">
    <w:name w:val="Mittleres Gitternetz 3 - Akzent 2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customStyle="1" w:styleId="MittleresGitternetz3-Akzent3">
    <w:name w:val="Mittleres Gitternetz 3 - Akzent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customStyle="1" w:styleId="MittleresGitternetz3-Akzent4">
    <w:name w:val="Mittleres Gitternetz 3 - Akzent 4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customStyle="1" w:styleId="MittleresGitternetz3-Akzent5">
    <w:name w:val="Mittleres Gitternetz 3 - Akzent 5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customStyle="1" w:styleId="MittleresGitternetz3-Akzent6">
    <w:name w:val="Mittleres Gitternetz 3 - Akzent 6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customStyle="1" w:styleId="MittlereListe11">
    <w:name w:val="Mittlere Liste 1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-Akzent11">
    <w:name w:val="Mittlere Liste 1 - Akzent 1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customStyle="1" w:styleId="MittlereListe1-Akzent21">
    <w:name w:val="Mittlere Liste 1 - Akzent 2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customStyle="1" w:styleId="MittlereListe1-Akzent31">
    <w:name w:val="Mittlere Liste 1 - Akzent 3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customStyle="1" w:styleId="MittlereListe1-Akzent41">
    <w:name w:val="Mittlere Liste 1 - Akzent 4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customStyle="1" w:styleId="MittlereListe1-Akzent51">
    <w:name w:val="Mittlere Liste 1 - Akzent 5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customStyle="1" w:styleId="MittlereListe1-Akzent61">
    <w:name w:val="Mittlere Liste 1 - Akzent 6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customStyle="1" w:styleId="MittlereListe21">
    <w:name w:val="Mittlere Liste 2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11">
    <w:name w:val="Mittlere Liste 2 - Akzent 1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21">
    <w:name w:val="Mittlere Liste 2 - Akzent 2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31">
    <w:name w:val="Mittlere Liste 2 - Akzent 3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41">
    <w:name w:val="Mittlere Liste 2 - Akzent 4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51">
    <w:name w:val="Mittlere Liste 2 - Akzent 5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61">
    <w:name w:val="Mittlere Liste 2 - Akzent 6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21">
    <w:name w:val="Mittlere Schattierung 1 - Akzent 2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31">
    <w:name w:val="Mittlere Schattierung 1 - Akzent 3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41">
    <w:name w:val="Mittlere Schattierung 1 - Akzent 4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51">
    <w:name w:val="Mittlere Schattierung 1 - Akzent 5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61">
    <w:name w:val="Mittlere Schattierung 1 - Akzent 6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21">
    <w:name w:val="Mittlere Schattierung 2 - Akzent 2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31">
    <w:name w:val="Mittlere Schattierung 2 - Akzent 3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41">
    <w:name w:val="Mittlere Schattierung 2 - Akzent 4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51">
    <w:name w:val="Mittlere Schattierung 2 - Akzent 5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61">
    <w:name w:val="Mittlere Schattierung 2 - Akzent 6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achrichtenkopf1">
    <w:name w:val="Nachrichtenkopf1"/>
    <w:basedOn w:val="Standard"/>
    <w:link w:val="Nachrichtenkopfzeiche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eichen">
    <w:name w:val="Nachrichtenkopfzeichen"/>
    <w:basedOn w:val="Absatz-Standardschriftart"/>
    <w:link w:val="Nachrichtenkopf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StandardWeb1">
    <w:name w:val="Standard (Web)1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Standardeinzug1">
    <w:name w:val="Standardeinzug1"/>
    <w:basedOn w:val="Standard"/>
    <w:uiPriority w:val="99"/>
    <w:semiHidden/>
    <w:unhideWhenUsed/>
    <w:pPr>
      <w:ind w:left="720"/>
    </w:pPr>
  </w:style>
  <w:style w:type="paragraph" w:customStyle="1" w:styleId="Fu-Endnotenberschrift1">
    <w:name w:val="Fuß/-Endnotenüberschrift1"/>
    <w:basedOn w:val="Standard"/>
    <w:next w:val="Standard"/>
    <w:link w:val="Fu-Endnotenberschrift-Zeichen"/>
    <w:uiPriority w:val="99"/>
    <w:semiHidden/>
    <w:unhideWhenUsed/>
    <w:pPr>
      <w:spacing w:after="0" w:line="240" w:lineRule="auto"/>
    </w:pPr>
  </w:style>
  <w:style w:type="character" w:customStyle="1" w:styleId="Fu-Endnotenberschrift-Zeichen">
    <w:name w:val="Fuß/-Endnotenüberschrift - Zeichen"/>
    <w:basedOn w:val="Absatz-Standardschriftart"/>
    <w:link w:val="Fu-Endnotenberschrift1"/>
    <w:uiPriority w:val="99"/>
    <w:semiHidden/>
  </w:style>
  <w:style w:type="character" w:customStyle="1" w:styleId="Seitenzahl1">
    <w:name w:val="Seitenzahl1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-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-Zeichen">
    <w:name w:val="Einfacher Text -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customStyle="1" w:styleId="Anrede1">
    <w:name w:val="Anrede1"/>
    <w:basedOn w:val="Standard"/>
    <w:next w:val="Standard"/>
    <w:link w:val="Anredezeichen"/>
    <w:uiPriority w:val="99"/>
    <w:semiHidden/>
    <w:unhideWhenUsed/>
  </w:style>
  <w:style w:type="character" w:customStyle="1" w:styleId="Anredezeichen">
    <w:name w:val="Anredezeichen"/>
    <w:basedOn w:val="Absatz-Standardschriftart"/>
    <w:link w:val="Anrede1"/>
    <w:uiPriority w:val="99"/>
    <w:semiHidden/>
  </w:style>
  <w:style w:type="paragraph" w:customStyle="1" w:styleId="Signatur">
    <w:name w:val="Signatur"/>
    <w:basedOn w:val="Standard"/>
    <w:link w:val="Signaturzeichen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9"/>
    <w:rPr>
      <w:kern w:val="20"/>
    </w:r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paragraph" w:customStyle="1" w:styleId="Untertitel1">
    <w:name w:val="Untertitel1"/>
    <w:basedOn w:val="Standard"/>
    <w:next w:val="Standard"/>
    <w:link w:val="Untertitelzeichen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F0A22E" w:themeColor="accent1"/>
      <w:sz w:val="64"/>
    </w:rPr>
  </w:style>
  <w:style w:type="character" w:customStyle="1" w:styleId="Untertitelzeichen">
    <w:name w:val="Untertitelzeichen"/>
    <w:basedOn w:val="Absatz-Standardschriftart"/>
    <w:link w:val="Untertitel1"/>
    <w:uiPriority w:val="19"/>
    <w:rPr>
      <w:rFonts w:asciiTheme="majorHAnsi" w:eastAsiaTheme="majorEastAsia" w:hAnsiTheme="majorHAnsi" w:cstheme="majorBidi"/>
      <w:caps/>
      <w:color w:val="F0A22E" w:themeColor="accent1"/>
      <w:kern w:val="20"/>
      <w:sz w:val="64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chwacherVerweis1">
    <w:name w:val="Schwacher Verweis1"/>
    <w:basedOn w:val="Absatz-Standardschriftart"/>
    <w:uiPriority w:val="31"/>
    <w:semiHidden/>
    <w:unhideWhenUsed/>
    <w:rPr>
      <w:smallCaps/>
      <w:color w:val="A5644E" w:themeColor="accent2"/>
      <w:u w:val="single"/>
    </w:rPr>
  </w:style>
  <w:style w:type="table" w:customStyle="1" w:styleId="Tabelle3D-Effekt11">
    <w:name w:val="Tabelle 3D-Effekt 11"/>
    <w:basedOn w:val="NormaleTabelle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le3D-Effekt21">
    <w:name w:val="Tabelle 3D-Effekt 2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3D-Effekt31">
    <w:name w:val="Tabelle 3D-Effekt 3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11">
    <w:name w:val="Tabelle Klassisch 1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21">
    <w:name w:val="Tabelle Klassisch 2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31">
    <w:name w:val="Tabelle Klassisch 31"/>
    <w:basedOn w:val="NormaleTabelle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41">
    <w:name w:val="Tabelle Klassisch 4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11">
    <w:name w:val="Tabelle Farbig 11"/>
    <w:basedOn w:val="NormaleTabelle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21">
    <w:name w:val="Tabelle Farbig 2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31">
    <w:name w:val="Tabelle Farbig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palten11">
    <w:name w:val="Tabelle Spalten 1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21">
    <w:name w:val="Tabelle Spalten 2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31">
    <w:name w:val="Tabelle Spalten 3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41">
    <w:name w:val="Tabelle Spalten 4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elleSpalten51">
    <w:name w:val="Tabelle Spalten 5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leAktuell1">
    <w:name w:val="Tabelle Aktuell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Elegant1">
    <w:name w:val="Tabelle Elegant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1">
    <w:name w:val="Tabelle Gitternetz 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2">
    <w:name w:val="Tabelle Gitternetz 2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3">
    <w:name w:val="Tabelle Gitternetz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4">
    <w:name w:val="Tabelle Gitternetz 4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5">
    <w:name w:val="Tabelle Gitternetz 5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6">
    <w:name w:val="Tabelle Gitternetz 6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7">
    <w:name w:val="Tabelle Gitternetz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8">
    <w:name w:val="Tabelle Gitternetz 8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11">
    <w:name w:val="Tabelle Liste 1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21">
    <w:name w:val="Tabelle Liste 21"/>
    <w:basedOn w:val="NormaleTabelle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31">
    <w:name w:val="Tabelle Liste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41">
    <w:name w:val="Tabelle Liste 4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elleListe51">
    <w:name w:val="Tabelle Liste 5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61">
    <w:name w:val="Tabelle Liste 6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elleListe71">
    <w:name w:val="Tabelle Liste 7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elleListe81">
    <w:name w:val="Tabelle Liste 8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Rechtsgrundlagenverzeichnis1">
    <w:name w:val="Rechtsgrundlagenverzeichnis1"/>
    <w:basedOn w:val="Standard"/>
    <w:next w:val="Standard"/>
    <w:uiPriority w:val="99"/>
    <w:semiHidden/>
    <w:unhideWhenUsed/>
    <w:pPr>
      <w:spacing w:after="0"/>
      <w:ind w:left="220" w:hanging="220"/>
    </w:pPr>
  </w:style>
  <w:style w:type="paragraph" w:customStyle="1" w:styleId="Abbildungsverzeichnis1">
    <w:name w:val="Abbildungsverzeichnis1"/>
    <w:basedOn w:val="Standard"/>
    <w:next w:val="Standard"/>
    <w:uiPriority w:val="99"/>
    <w:semiHidden/>
    <w:unhideWhenUsed/>
    <w:pPr>
      <w:spacing w:after="0"/>
    </w:pPr>
  </w:style>
  <w:style w:type="table" w:customStyle="1" w:styleId="TabelleProfessionell1">
    <w:name w:val="Tabelle Professionell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Einfach11">
    <w:name w:val="Tabelle Einfach 1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leEinfach21">
    <w:name w:val="Tabelle Einfach 21"/>
    <w:basedOn w:val="NormaleTabelle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leEinfach31">
    <w:name w:val="Tabelle Einfach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pezial11">
    <w:name w:val="Tabelle Spezial 11"/>
    <w:basedOn w:val="NormaleTabelle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ezial21">
    <w:name w:val="Tabelle Spezial 21"/>
    <w:basedOn w:val="NormaleTabelle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design1">
    <w:name w:val="Tabellendesign1"/>
    <w:basedOn w:val="NormaleTabelle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Web11">
    <w:name w:val="Tabelle Web 1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Web21">
    <w:name w:val="Tabelle Web 2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Web31">
    <w:name w:val="Tabelle Web 3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el1">
    <w:name w:val="Titel1"/>
    <w:basedOn w:val="Standard"/>
    <w:next w:val="Standard"/>
    <w:link w:val="Titelzeichen"/>
    <w:uiPriority w:val="19"/>
    <w:unhideWhenUsed/>
    <w:qFormat/>
    <w:pPr>
      <w:pBdr>
        <w:top w:val="single" w:sz="4" w:space="10" w:color="F0A22E" w:themeColor="accent1"/>
        <w:left w:val="single" w:sz="4" w:space="5" w:color="F0A22E" w:themeColor="accent1"/>
        <w:bottom w:val="single" w:sz="4" w:space="10" w:color="F0A22E" w:themeColor="accent1"/>
        <w:right w:val="single" w:sz="4" w:space="5" w:color="F0A22E" w:themeColor="accent1"/>
      </w:pBdr>
      <w:shd w:val="clear" w:color="auto" w:fill="F0A22E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elzeichen">
    <w:name w:val="Titelzeichen"/>
    <w:basedOn w:val="Absatz-Standardschriftart"/>
    <w:link w:val="Titel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F0A22E" w:themeFill="accent1"/>
      <w14:ligatures w14:val="standardContextual"/>
    </w:rPr>
  </w:style>
  <w:style w:type="paragraph" w:customStyle="1" w:styleId="Inhaltsverzeichnisberschrift1">
    <w:name w:val="Inhaltsverzeichnisüberschrift1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customStyle="1" w:styleId="Inhaltsverzeichnisberschrift2">
    <w:name w:val="Inhaltsverzeichnisüberschrift2"/>
    <w:basedOn w:val="berschrift11"/>
    <w:next w:val="Standard"/>
    <w:uiPriority w:val="39"/>
    <w:unhideWhenUsed/>
    <w:qFormat/>
    <w:pPr>
      <w:outlineLvl w:val="9"/>
    </w:pPr>
  </w:style>
  <w:style w:type="character" w:customStyle="1" w:styleId="KeinLeerraum-Zeichen">
    <w:name w:val="Kein Leerraum - Zeichen"/>
    <w:basedOn w:val="Absatz-Standardschriftart"/>
    <w:link w:val="KeinLeerraum1"/>
    <w:uiPriority w:val="1"/>
  </w:style>
  <w:style w:type="paragraph" w:customStyle="1" w:styleId="Tabellenberschrift">
    <w:name w:val="Tabellenüberschrift"/>
    <w:basedOn w:val="Standard"/>
    <w:uiPriority w:val="1"/>
    <w:qFormat/>
    <w:pPr>
      <w:keepNext/>
      <w:pBdr>
        <w:top w:val="single" w:sz="4" w:space="1" w:color="F0A22E" w:themeColor="accent1"/>
        <w:left w:val="single" w:sz="4" w:space="6" w:color="F0A22E" w:themeColor="accent1"/>
        <w:bottom w:val="single" w:sz="4" w:space="1" w:color="F0A22E" w:themeColor="accent1"/>
        <w:right w:val="single" w:sz="4" w:space="6" w:color="F0A22E" w:themeColor="accent1"/>
      </w:pBdr>
      <w:shd w:val="clear" w:color="auto" w:fill="F0A22E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ellentextdezimal">
    <w:name w:val="Tabellentext dezimal"/>
    <w:basedOn w:val="Standard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F0A22E" w:themeColor="accent1"/>
        <w:sz w:val="22"/>
      </w:rPr>
    </w:tblStylePr>
    <w:tblStylePr w:type="firstCol">
      <w:rPr>
        <w:b/>
      </w:rPr>
    </w:tblStylePr>
  </w:style>
  <w:style w:type="numbering" w:customStyle="1" w:styleId="Jahresbericht">
    <w:name w:val="Jahresbericht"/>
    <w:uiPriority w:val="99"/>
    <w:pPr>
      <w:numPr>
        <w:numId w:val="17"/>
      </w:numPr>
    </w:pPr>
  </w:style>
  <w:style w:type="paragraph" w:customStyle="1" w:styleId="Exposee">
    <w:name w:val="Exposee"/>
    <w:basedOn w:val="Standard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9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19"/>
    <w:qFormat/>
    <w:pPr>
      <w:pBdr>
        <w:top w:val="single" w:sz="2" w:space="2" w:color="F0A22E" w:themeColor="accent1"/>
        <w:left w:val="single" w:sz="2" w:space="6" w:color="F0A22E" w:themeColor="accent1"/>
        <w:bottom w:val="single" w:sz="2" w:space="2" w:color="F0A22E" w:themeColor="accent1"/>
        <w:right w:val="single" w:sz="2" w:space="6" w:color="F0A22E" w:themeColor="accent1"/>
      </w:pBdr>
      <w:shd w:val="clear" w:color="auto" w:fill="F0A22E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386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386F"/>
    <w:rPr>
      <w:rFonts w:ascii="Tahoma" w:hAnsi="Tahoma" w:cs="Tahoma"/>
      <w:kern w:val="20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559A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59A7"/>
    <w:rPr>
      <w:kern w:val="20"/>
    </w:rPr>
  </w:style>
  <w:style w:type="paragraph" w:styleId="Fuzeile">
    <w:name w:val="footer"/>
    <w:basedOn w:val="Standard"/>
    <w:link w:val="FuzeileZchn"/>
    <w:uiPriority w:val="99"/>
    <w:unhideWhenUsed/>
    <w:rsid w:val="000559A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59A7"/>
    <w:rPr>
      <w:kern w:val="20"/>
    </w:rPr>
  </w:style>
  <w:style w:type="character" w:customStyle="1" w:styleId="berschrift1Zchn">
    <w:name w:val="Überschrift 1 Zchn"/>
    <w:basedOn w:val="Absatz-Standardschriftart"/>
    <w:link w:val="berschrift1"/>
    <w:rsid w:val="004B3FD5"/>
    <w:rPr>
      <w:rFonts w:ascii="Arial" w:eastAsiaTheme="majorEastAsia" w:hAnsi="Arial" w:cstheme="majorBidi"/>
      <w:b/>
      <w:bCs/>
      <w:color w:val="C77C0E" w:themeColor="accent1" w:themeShade="BF"/>
      <w:kern w:val="20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59A7"/>
    <w:pPr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0559A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59A7"/>
    <w:pPr>
      <w:spacing w:after="100"/>
      <w:ind w:left="200"/>
    </w:pPr>
  </w:style>
  <w:style w:type="character" w:styleId="Platzhaltertext">
    <w:name w:val="Placeholder Text"/>
    <w:basedOn w:val="Absatz-Standardschriftart"/>
    <w:uiPriority w:val="99"/>
    <w:semiHidden/>
    <w:rsid w:val="000559A7"/>
    <w:rPr>
      <w:color w:val="808080"/>
    </w:rPr>
  </w:style>
  <w:style w:type="paragraph" w:styleId="Listenabsatz">
    <w:name w:val="List Paragraph"/>
    <w:basedOn w:val="Standard"/>
    <w:uiPriority w:val="34"/>
    <w:rsid w:val="00F050B9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683091"/>
    <w:pPr>
      <w:spacing w:before="0" w:after="100" w:line="259" w:lineRule="auto"/>
      <w:ind w:left="440"/>
    </w:pPr>
    <w:rPr>
      <w:rFonts w:eastAsiaTheme="minorEastAsia" w:cs="Times New Roman"/>
      <w:color w:val="auto"/>
      <w:kern w:val="0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u_000\AppData\Roaming\Microsoft\Templates\Jahre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Radical Beat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Aufzhlungszeichen1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C2"/>
    <w:rsid w:val="003C4971"/>
    <w:rsid w:val="00BB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939DBEFA6174A6DBF978B83599E5A50">
    <w:name w:val="E939DBEFA6174A6DBF978B83599E5A50"/>
  </w:style>
  <w:style w:type="paragraph" w:customStyle="1" w:styleId="581C431C7C8A4CE392C1E4050977C322">
    <w:name w:val="581C431C7C8A4CE392C1E4050977C322"/>
  </w:style>
  <w:style w:type="paragraph" w:customStyle="1" w:styleId="0A0FA9C569C34EFCB3BDFC469ADBAB91">
    <w:name w:val="0A0FA9C569C34EFCB3BDFC469ADBAB91"/>
  </w:style>
  <w:style w:type="paragraph" w:customStyle="1" w:styleId="B1EB4BF3AEC74D4681E75AC409BB549F">
    <w:name w:val="B1EB4BF3AEC74D4681E75AC409BB549F"/>
  </w:style>
  <w:style w:type="paragraph" w:customStyle="1" w:styleId="08FBBF178A7047398D1D403EC0D46E0B">
    <w:name w:val="08FBBF178A7047398D1D403EC0D46E0B"/>
  </w:style>
  <w:style w:type="paragraph" w:customStyle="1" w:styleId="B14157FCE0364A6BB792A48EE694BC01">
    <w:name w:val="B14157FCE0364A6BB792A48EE694BC01"/>
  </w:style>
  <w:style w:type="paragraph" w:customStyle="1" w:styleId="11A8E22946564CA9B367EB0AC4915635">
    <w:name w:val="11A8E22946564CA9B367EB0AC4915635"/>
  </w:style>
  <w:style w:type="paragraph" w:customStyle="1" w:styleId="Aufzhlungszeichen1">
    <w:name w:val="Aufzählungszeichen1"/>
    <w:basedOn w:val="Standard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eastAsia="en-US"/>
    </w:rPr>
  </w:style>
  <w:style w:type="paragraph" w:customStyle="1" w:styleId="7A6DAF42EBB848679E17FC12D245D75B">
    <w:name w:val="7A6DAF42EBB848679E17FC12D245D75B"/>
  </w:style>
  <w:style w:type="paragraph" w:customStyle="1" w:styleId="1EF1F3E1F2AB45A480CB3C817B18F6C0">
    <w:name w:val="1EF1F3E1F2AB45A480CB3C817B18F6C0"/>
  </w:style>
  <w:style w:type="paragraph" w:customStyle="1" w:styleId="9400B200013C4E7F8174DBAAB7E97841">
    <w:name w:val="9400B200013C4E7F8174DBAAB7E97841"/>
  </w:style>
  <w:style w:type="paragraph" w:customStyle="1" w:styleId="40A31A74280F45EA98162E0D9FF771A9">
    <w:name w:val="40A31A74280F45EA98162E0D9FF771A9"/>
  </w:style>
  <w:style w:type="paragraph" w:customStyle="1" w:styleId="FE306590E1CB4A20BE0AE7D8C7217861">
    <w:name w:val="FE306590E1CB4A20BE0AE7D8C7217861"/>
  </w:style>
  <w:style w:type="paragraph" w:customStyle="1" w:styleId="5D68F41B0139477AB3159667E30055BE">
    <w:name w:val="5D68F41B0139477AB3159667E30055BE"/>
  </w:style>
  <w:style w:type="paragraph" w:customStyle="1" w:styleId="B53E7ABF38E541DBAC3F0D827FD8F56D">
    <w:name w:val="B53E7ABF38E541DBAC3F0D827FD8F56D"/>
  </w:style>
  <w:style w:type="paragraph" w:customStyle="1" w:styleId="98A39D86E55B4A7E8EB33E92A3B82239">
    <w:name w:val="98A39D86E55B4A7E8EB33E92A3B82239"/>
  </w:style>
  <w:style w:type="paragraph" w:customStyle="1" w:styleId="339459B452474BDF901C5511FDA1BE10">
    <w:name w:val="339459B452474BDF901C5511FDA1BE10"/>
  </w:style>
  <w:style w:type="paragraph" w:customStyle="1" w:styleId="FF4FED07492C4A9BBD63F20AE5246E0B">
    <w:name w:val="FF4FED07492C4A9BBD63F20AE5246E0B"/>
  </w:style>
  <w:style w:type="paragraph" w:customStyle="1" w:styleId="F9D6C1F1F408436FABED0CFBADB5A654">
    <w:name w:val="F9D6C1F1F408436FABED0CFBADB5A654"/>
  </w:style>
  <w:style w:type="paragraph" w:customStyle="1" w:styleId="FB30D32024F7469F9D6B28D0B47C680F">
    <w:name w:val="FB30D32024F7469F9D6B28D0B47C680F"/>
  </w:style>
  <w:style w:type="paragraph" w:customStyle="1" w:styleId="3E7D5CDF4BB8442A95C29502F52D04B6">
    <w:name w:val="3E7D5CDF4BB8442A95C29502F52D04B6"/>
  </w:style>
  <w:style w:type="paragraph" w:customStyle="1" w:styleId="44396BDE27FF4CFA988A7704C25DA78A">
    <w:name w:val="44396BDE27FF4CFA988A7704C25DA78A"/>
  </w:style>
  <w:style w:type="paragraph" w:customStyle="1" w:styleId="9AEF0632F2BC46FAB355EC70C1C6B029">
    <w:name w:val="9AEF0632F2BC46FAB355EC70C1C6B029"/>
  </w:style>
  <w:style w:type="paragraph" w:customStyle="1" w:styleId="DC2516FD772841DC850B1F4EC8F18511">
    <w:name w:val="DC2516FD772841DC850B1F4EC8F18511"/>
  </w:style>
  <w:style w:type="paragraph" w:customStyle="1" w:styleId="28D860559AFD4496AC722C3082531123">
    <w:name w:val="28D860559AFD4496AC722C3082531123"/>
  </w:style>
  <w:style w:type="paragraph" w:customStyle="1" w:styleId="79DA15D338CB4A5B8FBF199640D424B0">
    <w:name w:val="79DA15D338CB4A5B8FBF199640D424B0"/>
  </w:style>
  <w:style w:type="paragraph" w:customStyle="1" w:styleId="59D9642CB3BF4C8DBC35C68C0D676DC4">
    <w:name w:val="59D9642CB3BF4C8DBC35C68C0D676DC4"/>
  </w:style>
  <w:style w:type="paragraph" w:customStyle="1" w:styleId="365E885920DE4D2EB80444682A5472F3">
    <w:name w:val="365E885920DE4D2EB80444682A5472F3"/>
  </w:style>
  <w:style w:type="paragraph" w:customStyle="1" w:styleId="BB185E70DEBF41F68DA519B5FE70BB2A">
    <w:name w:val="BB185E70DEBF41F68DA519B5FE70BB2A"/>
  </w:style>
  <w:style w:type="paragraph" w:customStyle="1" w:styleId="KeinLeerraum1">
    <w:name w:val="Kein Leerraum1"/>
    <w:link w:val="KeinLeerraum-Zeichen"/>
    <w:uiPriority w:val="1"/>
    <w:qFormat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en-US"/>
    </w:rPr>
  </w:style>
  <w:style w:type="character" w:customStyle="1" w:styleId="KeinLeerraum-Zeichen">
    <w:name w:val="Kein Leerraum - Zeichen"/>
    <w:basedOn w:val="Absatz-Standardschriftart"/>
    <w:link w:val="KeinLeerraum1"/>
    <w:uiPriority w:val="1"/>
    <w:rPr>
      <w:rFonts w:eastAsiaTheme="minorHAnsi"/>
      <w:color w:val="595959" w:themeColor="text1" w:themeTint="A6"/>
      <w:sz w:val="20"/>
      <w:szCs w:val="20"/>
      <w:lang w:eastAsia="en-US"/>
    </w:rPr>
  </w:style>
  <w:style w:type="paragraph" w:customStyle="1" w:styleId="78D7128EAFFE4427BCF3FD1A04491330">
    <w:name w:val="78D7128EAFFE4427BCF3FD1A04491330"/>
  </w:style>
  <w:style w:type="paragraph" w:customStyle="1" w:styleId="2DE56B1A28434C3288856FA4BFE1EE8F">
    <w:name w:val="2DE56B1A28434C3288856FA4BFE1EE8F"/>
    <w:rsid w:val="00BB02C2"/>
  </w:style>
  <w:style w:type="paragraph" w:customStyle="1" w:styleId="8E93D20D30704C709EA7683EC851FCEF">
    <w:name w:val="8E93D20D30704C709EA7683EC851FCEF"/>
    <w:rsid w:val="00BB02C2"/>
  </w:style>
  <w:style w:type="paragraph" w:customStyle="1" w:styleId="0F8B71844B624BCE88E3FCFBDBA7FFEF">
    <w:name w:val="0F8B71844B624BCE88E3FCFBDBA7FFEF"/>
    <w:rsid w:val="00BB02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Gelb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Inhalt: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4FC27F-ACD1-43CD-9462-095134B3A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485AC15E-E8F1-41C7-85D3-3AC2E376C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Jahresbericht.dotx</Template>
  <TotalTime>0</TotalTime>
  <Pages>3</Pages>
  <Words>41</Words>
  <Characters>260</Characters>
  <Application>Microsoft Office Word</Application>
  <DocSecurity>0</DocSecurity>
  <Lines>2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DOKUMENTATION</vt:lpstr>
      <vt:lpstr/>
      <vt:lpstr>Für unsere Aktionäre</vt:lpstr>
      <vt:lpstr>    Strategische Highlights</vt:lpstr>
      <vt:lpstr>    Finanzielle Highlights</vt:lpstr>
      <vt:lpstr>    Betriebliche Highlights</vt:lpstr>
      <vt:lpstr>    Aussichten</vt:lpstr>
      <vt:lpstr>Finanzübersicht</vt:lpstr>
      <vt:lpstr>Finanzaufstellungen</vt:lpstr>
      <vt:lpstr>    Bilanzrechnung</vt:lpstr>
      <vt:lpstr>    Gesamtergebnisrechnung (Gewinne und Verluste)</vt:lpstr>
      <vt:lpstr>    Eigenkapitalveränderungsrechnung</vt:lpstr>
      <vt:lpstr>    Kapitalflussrechnung</vt:lpstr>
      <vt:lpstr>Hinweise zu Finanzaufstellungen</vt:lpstr>
      <vt:lpstr>    Konten</vt:lpstr>
      <vt:lpstr>    Schulden</vt:lpstr>
      <vt:lpstr>    Laufendes Geschäft</vt:lpstr>
      <vt:lpstr>    Eventualverbindlichkeiten</vt:lpstr>
      <vt:lpstr>    Schlussfolgerungen</vt:lpstr>
      <vt:lpstr>Bericht des unabhängigen Wirtschaftsprüfers</vt:lpstr>
      <vt:lpstr>Kontaktinformationen</vt:lpstr>
      <vt:lpstr>Firmeninformationen</vt:lpstr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creator>Marius Funke</dc:creator>
  <cp:keywords/>
  <cp:lastModifiedBy>Marius Funke</cp:lastModifiedBy>
  <cp:revision>78</cp:revision>
  <dcterms:created xsi:type="dcterms:W3CDTF">2016-02-17T17:47:00Z</dcterms:created>
  <dcterms:modified xsi:type="dcterms:W3CDTF">2016-02-17T18:12:00Z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